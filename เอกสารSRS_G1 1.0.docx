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741A9E82" w:rsidR="00C157E1" w:rsidRPr="00C157E1" w:rsidRDefault="00C157E1" w:rsidP="00C157E1">
      <w:pPr>
        <w:rPr>
          <w:rFonts w:ascii="TH SarabunPSK" w:hAnsi="TH SarabunPSK" w:cs="TH SarabunPSK"/>
        </w:rPr>
      </w:pP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6A7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73499AFB" w14:textId="4CB651FC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Content>
          <w:r w:rsidR="00AB3BF4">
            <w:rPr>
              <w:rFonts w:ascii="TH SarabunPSK" w:hAnsi="TH SarabunPSK" w:cs="TH SarabunPSK"/>
              <w:sz w:val="56"/>
              <w:szCs w:val="56"/>
            </w:rPr>
            <w:t>1.0</w:t>
          </w:r>
        </w:sdtContent>
      </w:sdt>
    </w:p>
    <w:p w14:paraId="69CB826C" w14:textId="3E3EBD52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Content>
          <w:r w:rsidR="00A624BD">
            <w:rPr>
              <w:rFonts w:ascii="TH SarabunPSK" w:hAnsi="TH SarabunPSK" w:cs="TH SarabunPSK"/>
              <w:sz w:val="56"/>
              <w:szCs w:val="56"/>
            </w:rPr>
            <w:t>4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</w:t>
          </w:r>
          <w:r w:rsidR="00A624BD">
            <w:rPr>
              <w:rFonts w:ascii="TH SarabunPSK" w:hAnsi="TH SarabunPSK" w:cs="TH SarabunPSK"/>
              <w:sz w:val="56"/>
              <w:szCs w:val="56"/>
            </w:rPr>
            <w:t>3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2C3ECC86" w14:textId="15463F13" w:rsidR="008C5079" w:rsidRDefault="008C5079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GROUP 1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นายศุภณัฏฐ์ อภิพัฒน์จิรา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นางสาวสรัลนุช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468333E9" w14:textId="155AA414" w:rsidR="00D02149" w:rsidRDefault="00B35890" w:rsidP="008C5079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นายปิยะ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</w:t>
      </w:r>
      <w:r w:rsidR="00D02149">
        <w:rPr>
          <w:rFonts w:ascii="TH SarabunPSK" w:hAnsi="TH SarabunPSK" w:cs="TH SarabunPSK"/>
          <w:sz w:val="40"/>
          <w:szCs w:val="40"/>
        </w:rPr>
        <w:t>8</w:t>
      </w:r>
    </w:p>
    <w:p w14:paraId="187248E6" w14:textId="77777777" w:rsidR="00086F1C" w:rsidRDefault="00086F1C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lang w:bidi="th-TH"/>
        </w:rPr>
        <w:id w:val="1387374119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noProof/>
        </w:rPr>
      </w:sdtEndPr>
      <w:sdtContent>
        <w:p w14:paraId="5AB64D44" w14:textId="4E32CFE1" w:rsidR="00B600C9" w:rsidRPr="00B600C9" w:rsidRDefault="00B600C9" w:rsidP="00B600C9">
          <w:pPr>
            <w:pStyle w:val="af"/>
            <w:jc w:val="center"/>
            <w:rPr>
              <w:color w:val="auto"/>
              <w:sz w:val="40"/>
              <w:szCs w:val="40"/>
              <w:lang w:bidi="th-TH"/>
            </w:rPr>
          </w:pPr>
          <w:r w:rsidRPr="00B600C9">
            <w:rPr>
              <w:rFonts w:hint="cs"/>
              <w:color w:val="auto"/>
              <w:sz w:val="40"/>
              <w:szCs w:val="40"/>
              <w:cs/>
              <w:lang w:bidi="th-TH"/>
            </w:rPr>
            <w:t>สารบัญ</w:t>
          </w:r>
        </w:p>
        <w:p w14:paraId="7431B7C9" w14:textId="56546B73" w:rsidR="009000B9" w:rsidRPr="009000B9" w:rsidRDefault="00B600C9">
          <w:pPr>
            <w:pStyle w:val="12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r w:rsidRPr="009000B9">
            <w:rPr>
              <w:rFonts w:ascii="TH SarabunPSK" w:hAnsi="TH SarabunPSK" w:cs="TH SarabunPSK"/>
              <w:szCs w:val="32"/>
            </w:rPr>
            <w:fldChar w:fldCharType="begin"/>
          </w:r>
          <w:r w:rsidRPr="009000B9">
            <w:rPr>
              <w:rFonts w:ascii="TH SarabunPSK" w:hAnsi="TH SarabunPSK" w:cs="TH SarabunPSK"/>
              <w:szCs w:val="32"/>
            </w:rPr>
            <w:instrText xml:space="preserve"> TOC \o "1-3" \h \z \u </w:instrText>
          </w:r>
          <w:r w:rsidRPr="009000B9">
            <w:rPr>
              <w:rFonts w:ascii="TH SarabunPSK" w:hAnsi="TH SarabunPSK" w:cs="TH SarabunPSK"/>
              <w:szCs w:val="32"/>
            </w:rPr>
            <w:fldChar w:fldCharType="separate"/>
          </w:r>
          <w:hyperlink w:anchor="_Toc127774686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Revision History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6494FA" w14:textId="15414142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7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1.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บทนำ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4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57B41781" w14:textId="28C819E2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8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คุณลักษณะทั่วไป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F6A427" w14:textId="4F34DE9F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89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2.1</w:t>
            </w:r>
            <w:r w:rsidR="004230FF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ภาพรวมระบบ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_Toc127774689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4B50EF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3B044269" w14:textId="442285E4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90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2.2</w:t>
            </w:r>
            <w:r w:rsidR="004230FF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คุณลักษณะของผู้ใช้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_Toc127774690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4B50EF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2D74929C" w14:textId="2E6E7827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91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2.3</w:t>
            </w:r>
            <w:r w:rsidR="004230FF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คุณสมบัติของระบบ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_Toc127774691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4B50EF">
              <w:rPr>
                <w:noProof/>
                <w:webHidden/>
              </w:rPr>
              <w:t>6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6C2923B1" w14:textId="41C909B6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92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2.4</w:t>
            </w:r>
            <w:r w:rsidR="004230FF">
              <w:rPr>
                <w:rStyle w:val="ad"/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สมมติฐานและข้อจำกัดในการพัฒนา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_Toc127774692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4B50EF">
              <w:rPr>
                <w:noProof/>
                <w:webHidden/>
              </w:rPr>
              <w:t>7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014B1FE9" w14:textId="3543AF0A" w:rsidR="009000B9" w:rsidRPr="009000B9" w:rsidRDefault="00000000">
          <w:pPr>
            <w:pStyle w:val="12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3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ความต้องการของผู้ใช้ (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User Requirements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)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_Toc127774693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A13E29F" w14:textId="6D471F97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94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ข้อกำหนดส่วนต่อประสานภายนอก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_Toc127774694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4B50EF">
              <w:rPr>
                <w:noProof/>
                <w:webHidden/>
              </w:rPr>
              <w:t>7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27E9B15A" w14:textId="2EB846B9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5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3.1.1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4230FF">
              <w:rPr>
                <w:rFonts w:ascii="TH SarabunPSK" w:hAnsi="TH SarabunPSK" w:cs="TH SarabunPSK"/>
                <w:noProof/>
                <w:szCs w:val="32"/>
              </w:rPr>
              <w:t xml:space="preserve">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u w:val="none"/>
                <w:cs/>
              </w:rPr>
              <w:t>ส่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วนต่อประสานกับผู้ใช้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_Toc127774695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B45827E" w14:textId="6F8E4279" w:rsidR="009000B9" w:rsidRPr="009000B9" w:rsidRDefault="00000000">
          <w:pPr>
            <w:pStyle w:val="31"/>
            <w:tabs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6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3.1.2</w:t>
            </w:r>
            <w:r w:rsidR="004230FF">
              <w:rPr>
                <w:rStyle w:val="ad"/>
                <w:rFonts w:ascii="TH SarabunPSK" w:hAnsi="TH SarabunPSK" w:cs="TH SarabunPSK" w:hint="cs"/>
                <w:noProof/>
                <w:szCs w:val="32"/>
                <w:cs/>
              </w:rPr>
              <w:t xml:space="preserve">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ส่วนต่อประสานของฮาร์ดแวร์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4ABE979" w14:textId="6E6FF2EF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7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3.1.2</w:t>
            </w:r>
            <w:r w:rsidR="004230FF">
              <w:rPr>
                <w:rStyle w:val="ad"/>
                <w:rFonts w:ascii="TH SarabunPSK" w:hAnsi="TH SarabunPSK" w:cs="TH SarabunPSK"/>
                <w:noProof/>
                <w:szCs w:val="32"/>
              </w:rPr>
              <w:t xml:space="preserve">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ต่อประสานของซอฟต์แวร์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1228AEA9" w14:textId="22ACC0BF" w:rsidR="009000B9" w:rsidRPr="009000B9" w:rsidRDefault="00000000">
          <w:pPr>
            <w:pStyle w:val="31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8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3.1.3</w:t>
            </w:r>
            <w:r w:rsidR="004230FF">
              <w:rPr>
                <w:rStyle w:val="ad"/>
                <w:rFonts w:ascii="TH SarabunPSK" w:hAnsi="TH SarabunPSK" w:cs="TH SarabunPSK"/>
                <w:noProof/>
                <w:szCs w:val="32"/>
              </w:rPr>
              <w:t xml:space="preserve">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ส่วนต่อประสานทางการสื่อสาร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DC14BDB" w14:textId="1FF30C1F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699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3.2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_Toc127774699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4B50EF">
              <w:rPr>
                <w:noProof/>
                <w:webHidden/>
              </w:rPr>
              <w:t>8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3B87EED2" w14:textId="000DC79E" w:rsidR="009000B9" w:rsidRPr="009000B9" w:rsidRDefault="00000000" w:rsidP="004230FF">
          <w:pPr>
            <w:pStyle w:val="21"/>
            <w:rPr>
              <w:rFonts w:eastAsiaTheme="minorEastAsia"/>
              <w:noProof/>
            </w:rPr>
          </w:pPr>
          <w:hyperlink w:anchor="_Toc127774700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3.3</w:t>
            </w:r>
            <w:r w:rsidR="009000B9" w:rsidRPr="009000B9">
              <w:rPr>
                <w:rFonts w:eastAsiaTheme="minorEastAsia"/>
                <w:noProof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Non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-</w:t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noProof/>
                <w:webHidden/>
              </w:rPr>
              <w:tab/>
            </w:r>
            <w:r w:rsidR="009000B9" w:rsidRPr="009000B9">
              <w:rPr>
                <w:noProof/>
                <w:webHidden/>
              </w:rPr>
              <w:fldChar w:fldCharType="begin"/>
            </w:r>
            <w:r w:rsidR="009000B9" w:rsidRPr="009000B9">
              <w:rPr>
                <w:noProof/>
                <w:webHidden/>
              </w:rPr>
              <w:instrText xml:space="preserve"> PAGEREF _Toc127774700 \h </w:instrText>
            </w:r>
            <w:r w:rsidR="009000B9" w:rsidRPr="009000B9">
              <w:rPr>
                <w:noProof/>
                <w:webHidden/>
              </w:rPr>
            </w:r>
            <w:r w:rsidR="009000B9" w:rsidRPr="009000B9">
              <w:rPr>
                <w:noProof/>
                <w:webHidden/>
              </w:rPr>
              <w:fldChar w:fldCharType="separate"/>
            </w:r>
            <w:r w:rsidR="004B50EF">
              <w:rPr>
                <w:noProof/>
                <w:webHidden/>
              </w:rPr>
              <w:t>9</w:t>
            </w:r>
            <w:r w:rsidR="009000B9" w:rsidRPr="009000B9">
              <w:rPr>
                <w:noProof/>
                <w:webHidden/>
              </w:rPr>
              <w:fldChar w:fldCharType="end"/>
            </w:r>
          </w:hyperlink>
        </w:p>
        <w:p w14:paraId="68E1B518" w14:textId="0C4AAE99" w:rsidR="009000B9" w:rsidRPr="009000B9" w:rsidRDefault="00000000">
          <w:pPr>
            <w:pStyle w:val="12"/>
            <w:tabs>
              <w:tab w:val="left" w:pos="6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1" w:history="1"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</w:rPr>
              <w:t>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ad"/>
                <w:rFonts w:ascii="TH SarabunPSK" w:hAnsi="TH SarabunPSK" w:cs="TH SarabunPSK"/>
                <w:noProof/>
                <w:szCs w:val="32"/>
                <w:cs/>
              </w:rPr>
              <w:t>แผนภาพการวิเคราะห์ระบบ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4B50EF">
              <w:rPr>
                <w:rFonts w:ascii="TH SarabunPSK" w:hAnsi="TH SarabunPSK" w:cs="TH SarabunPSK"/>
                <w:noProof/>
                <w:webHidden/>
                <w:szCs w:val="32"/>
              </w:rPr>
              <w:t>10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AA8C489" w14:textId="77777777" w:rsidR="009000B9" w:rsidRDefault="00B600C9" w:rsidP="009000B9">
          <w:pPr>
            <w:rPr>
              <w:rFonts w:ascii="TH SarabunPSK" w:hAnsi="TH SarabunPSK" w:cs="TH SarabunPSK"/>
              <w:noProof/>
            </w:rPr>
          </w:pPr>
          <w:r w:rsidRPr="009000B9">
            <w:rPr>
              <w:rFonts w:ascii="TH SarabunPSK" w:hAnsi="TH SarabunPSK" w:cs="TH SarabunPSK"/>
              <w:noProof/>
            </w:rPr>
            <w:fldChar w:fldCharType="end"/>
          </w:r>
        </w:p>
        <w:p w14:paraId="105EFCEC" w14:textId="7E1C683A" w:rsidR="00D02149" w:rsidRPr="009000B9" w:rsidRDefault="009000B9" w:rsidP="009000B9">
          <w:pPr>
            <w:jc w:val="left"/>
            <w:rPr>
              <w:rFonts w:ascii="TH SarabunPSK" w:hAnsi="TH SarabunPSK" w:cs="TH SarabunPSK"/>
              <w:noProof/>
            </w:rPr>
          </w:pPr>
          <w:r>
            <w:rPr>
              <w:rFonts w:ascii="TH SarabunPSK" w:hAnsi="TH SarabunPSK" w:cs="TH SarabunPSK"/>
              <w:noProof/>
            </w:rPr>
            <w:br w:type="page"/>
          </w:r>
        </w:p>
      </w:sdtContent>
    </w:sdt>
    <w:p w14:paraId="1148AE0A" w14:textId="2D07694A" w:rsidR="00F72DC6" w:rsidRPr="00991CDC" w:rsidRDefault="00F72DC6" w:rsidP="00991CDC">
      <w:pPr>
        <w:pStyle w:val="1"/>
        <w:rPr>
          <w:b/>
          <w:bCs/>
          <w:color w:val="auto"/>
          <w:sz w:val="40"/>
        </w:rPr>
      </w:pPr>
      <w:bookmarkStart w:id="0" w:name="_Toc127774686"/>
      <w:r w:rsidRPr="00991CDC">
        <w:rPr>
          <w:b/>
          <w:bCs/>
          <w:color w:val="auto"/>
          <w:sz w:val="40"/>
        </w:rPr>
        <w:lastRenderedPageBreak/>
        <w:t>Revision History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63"/>
        <w:gridCol w:w="2279"/>
        <w:gridCol w:w="2262"/>
        <w:gridCol w:w="2217"/>
      </w:tblGrid>
      <w:tr w:rsidR="00F72DC6" w14:paraId="4C24D0FA" w14:textId="77777777" w:rsidTr="00AB3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279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62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217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AB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B71DF16" w14:textId="5D9126D2" w:rsidR="00F72DC6" w:rsidRPr="007258AF" w:rsidRDefault="10EC61C2" w:rsidP="00F72DC6">
            <w:pPr>
              <w:jc w:val="thaiDistribute"/>
            </w:pP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0.0</w:t>
            </w:r>
            <w:r w:rsidR="000707DD"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.</w:t>
            </w: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1 Draft</w:t>
            </w:r>
          </w:p>
        </w:tc>
        <w:tc>
          <w:tcPr>
            <w:tcW w:w="2279" w:type="dxa"/>
          </w:tcPr>
          <w:p w14:paraId="1A8827C9" w14:textId="335EDCC1" w:rsidR="00F72DC6" w:rsidRPr="007258AF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46B06DC" w14:textId="5F41595F" w:rsidR="00F72DC6" w:rsidRPr="007258AF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58AF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10</w:t>
            </w:r>
            <w:r w:rsidR="559FEC6F" w:rsidRPr="007258AF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/02/</w:t>
            </w:r>
            <w:r w:rsidR="6D83813D" w:rsidRPr="007258AF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2023</w:t>
            </w:r>
          </w:p>
        </w:tc>
        <w:tc>
          <w:tcPr>
            <w:tcW w:w="2217" w:type="dxa"/>
          </w:tcPr>
          <w:p w14:paraId="48F312A5" w14:textId="77777777" w:rsidR="00F72DC6" w:rsidRPr="007258AF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AB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42704C" w14:textId="248B1CC0" w:rsidR="00F72DC6" w:rsidRPr="007258AF" w:rsidRDefault="008C0A23" w:rsidP="00F72DC6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sz w:val="40"/>
                <w:szCs w:val="40"/>
              </w:rPr>
              <w:t>0.0</w:t>
            </w:r>
            <w:r w:rsidR="000707DD" w:rsidRPr="007258AF">
              <w:rPr>
                <w:rFonts w:ascii="TH SarabunPSK" w:hAnsi="TH SarabunPSK" w:cs="TH SarabunPSK"/>
                <w:sz w:val="40"/>
                <w:szCs w:val="40"/>
              </w:rPr>
              <w:t>.</w:t>
            </w:r>
            <w:r w:rsidRPr="007258AF">
              <w:rPr>
                <w:rFonts w:ascii="TH SarabunPSK" w:hAnsi="TH SarabunPSK" w:cs="TH SarabunPSK"/>
                <w:sz w:val="40"/>
                <w:szCs w:val="40"/>
              </w:rPr>
              <w:t xml:space="preserve">2 </w:t>
            </w: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39DAEF66" w14:textId="77777777" w:rsidR="00F72DC6" w:rsidRPr="007258AF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1F1EE317" w14:textId="3777DA58" w:rsidR="00F72DC6" w:rsidRPr="007258AF" w:rsidRDefault="008C0A23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  <w:r w:rsidR="004D2A09"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7</w:t>
            </w:r>
            <w:r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/2/2023</w:t>
            </w:r>
          </w:p>
        </w:tc>
        <w:tc>
          <w:tcPr>
            <w:tcW w:w="2217" w:type="dxa"/>
          </w:tcPr>
          <w:p w14:paraId="4477BB6B" w14:textId="77777777" w:rsidR="00F10EEA" w:rsidRPr="007258AF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 w:rsidRPr="007258A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เพิ่มบทนำ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Pr="007258AF">
              <w:rPr>
                <w:b/>
                <w:bCs/>
                <w:sz w:val="36"/>
                <w:szCs w:val="36"/>
              </w:rPr>
              <w:t xml:space="preserve"> </w:t>
            </w:r>
          </w:p>
          <w:p w14:paraId="7EFAA452" w14:textId="5FE3496D" w:rsidR="00F72DC6" w:rsidRPr="007258AF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258AF">
              <w:rPr>
                <w:rFonts w:hint="cs"/>
                <w:b/>
                <w:bCs/>
                <w:sz w:val="36"/>
                <w:szCs w:val="36"/>
                <w:cs/>
              </w:rPr>
              <w:t>เพิ่ม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คุณลักษณะทั่วไป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,</w:t>
            </w:r>
            <w:r w:rsidR="00997153"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DFD</w:t>
            </w:r>
          </w:p>
        </w:tc>
      </w:tr>
      <w:tr w:rsidR="009E07DF" w14:paraId="54727A78" w14:textId="77777777" w:rsidTr="00AB3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79A7DA0" w14:textId="78F1B3B4" w:rsidR="009E07DF" w:rsidRPr="007258AF" w:rsidRDefault="009E07DF" w:rsidP="009E07DF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sz w:val="40"/>
                <w:szCs w:val="40"/>
              </w:rPr>
              <w:t>0.0</w:t>
            </w:r>
            <w:r w:rsidR="007258AF">
              <w:rPr>
                <w:rFonts w:ascii="TH SarabunPSK" w:hAnsi="TH SarabunPSK" w:cs="TH SarabunPSK" w:hint="cs"/>
                <w:sz w:val="40"/>
                <w:szCs w:val="40"/>
                <w:cs/>
              </w:rPr>
              <w:t>.</w:t>
            </w:r>
            <w:r w:rsidRPr="007258AF">
              <w:rPr>
                <w:rFonts w:ascii="TH SarabunPSK" w:hAnsi="TH SarabunPSK" w:cs="TH SarabunPSK"/>
                <w:sz w:val="40"/>
                <w:szCs w:val="40"/>
              </w:rPr>
              <w:t xml:space="preserve">3 </w:t>
            </w:r>
            <w:r w:rsidRPr="007258AF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6CD21BC5" w14:textId="77777777" w:rsidR="009E07DF" w:rsidRPr="007258A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53803AB1" w14:textId="4A571D69" w:rsidR="009E07DF" w:rsidRPr="007258AF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7258AF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23/02/2023</w:t>
            </w:r>
          </w:p>
        </w:tc>
        <w:tc>
          <w:tcPr>
            <w:tcW w:w="2217" w:type="dxa"/>
          </w:tcPr>
          <w:p w14:paraId="0B102189" w14:textId="77777777" w:rsidR="009E07DF" w:rsidRPr="007258AF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258A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เพิ่ม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 xml:space="preserve">ความต้องการแบบ 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functional</w:t>
            </w:r>
          </w:p>
          <w:p w14:paraId="79588851" w14:textId="04E336D3" w:rsidR="009E07DF" w:rsidRPr="007258AF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  <w:r w:rsidRPr="007258A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แก้ไข</w:t>
            </w:r>
            <w:r w:rsidRPr="007258AF">
              <w:rPr>
                <w:b/>
                <w:bCs/>
              </w:rPr>
              <w:t xml:space="preserve"> 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แผนภาพการวิเคราะห์ระบบ</w:t>
            </w:r>
          </w:p>
        </w:tc>
      </w:tr>
      <w:tr w:rsidR="00AB3BF4" w14:paraId="3FF9CFA2" w14:textId="77777777" w:rsidTr="00AB3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69F1410" w14:textId="0827F9DE" w:rsidR="00AB3BF4" w:rsidRPr="007258AF" w:rsidRDefault="00AB3BF4" w:rsidP="009E07DF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</w:rPr>
              <w:t xml:space="preserve">1.0 </w:t>
            </w:r>
            <w:r>
              <w:rPr>
                <w:rFonts w:ascii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0FD17B6A" w14:textId="77777777" w:rsidR="00AB3BF4" w:rsidRPr="007258AF" w:rsidRDefault="00AB3BF4" w:rsidP="009E07DF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2783D90" w14:textId="215FF560" w:rsidR="00AB3BF4" w:rsidRPr="007258AF" w:rsidRDefault="00AB3BF4" w:rsidP="009E07DF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4/03/2023</w:t>
            </w:r>
          </w:p>
        </w:tc>
        <w:tc>
          <w:tcPr>
            <w:tcW w:w="2217" w:type="dxa"/>
          </w:tcPr>
          <w:p w14:paraId="7D9394B5" w14:textId="77777777" w:rsidR="00AB3BF4" w:rsidRDefault="00AB3BF4" w:rsidP="009E07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ลดความต้องการ แบบ 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functional 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การยืนยันเปิดคอร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์ส</w:t>
            </w:r>
            <w:proofErr w:type="spellEnd"/>
          </w:p>
          <w:p w14:paraId="09DEB607" w14:textId="7A408578" w:rsidR="00AB3BF4" w:rsidRPr="007258AF" w:rsidRDefault="00AB3BF4" w:rsidP="009E07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7258A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แก้ไข</w:t>
            </w:r>
            <w:r w:rsidRPr="007258AF">
              <w:rPr>
                <w:b/>
                <w:bCs/>
              </w:rPr>
              <w:t xml:space="preserve"> </w:t>
            </w:r>
            <w:r w:rsidRPr="007258AF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แผนภาพการวิเคราะห์ระบบ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แก้ไข 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 xml:space="preserve">Database </w:t>
            </w:r>
          </w:p>
        </w:tc>
      </w:tr>
    </w:tbl>
    <w:p w14:paraId="7794B48C" w14:textId="21A64FF9" w:rsidR="0021169E" w:rsidRDefault="0021169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3279C5D" w14:textId="61F385F1" w:rsidR="008C0A23" w:rsidRDefault="0021169E" w:rsidP="0021169E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4FCC7DB" w14:textId="77777777" w:rsidR="00FC1070" w:rsidRPr="00AA51A0" w:rsidRDefault="00F72DC6" w:rsidP="00BB5EDF">
      <w:pPr>
        <w:pStyle w:val="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1" w:name="_Toc127774687"/>
      <w:r w:rsidRPr="00AA51A0">
        <w:rPr>
          <w:rFonts w:ascii="TH SarabunPSK" w:hAnsi="TH SarabunPSK" w:cs="TH SarabunPSK"/>
          <w:b/>
          <w:bCs/>
          <w:color w:val="auto"/>
          <w:cs/>
        </w:rPr>
        <w:lastRenderedPageBreak/>
        <w:t>บทนำ</w:t>
      </w:r>
      <w:bookmarkEnd w:id="1"/>
    </w:p>
    <w:p w14:paraId="6CAD78DB" w14:textId="278B1834" w:rsidR="00647043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t>ในโลกปัจจุบันที่หมุนรอบด้วยความเจริญของเทคโนโลยีจึงมีอิทธิพลให้โลกมีการเปลี่ยนแปลงไปอย่าง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ก้า</w:t>
      </w:r>
      <w:r w:rsidR="00647043">
        <w:rPr>
          <w:rFonts w:cs="TH SarabunPSK" w:hint="cs"/>
          <w:cs/>
        </w:rPr>
        <w:t>ว</w:t>
      </w:r>
      <w:r w:rsidRPr="00737DDD">
        <w:rPr>
          <w:rFonts w:cs="TH SarabunPSK"/>
          <w:cs/>
        </w:rPr>
        <w:t>กระโดดดังนั้นความรู้ข่าวสารต่างๆจึงมีการเปลี่ยนแปลงตลอดเวลาโดยเฉพาะด้านเทคโนโลยี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มีความก้าวหน้าอยู่ตลอดเวลาไม่มีการหยุดนิ่งความเจริญที่เข้ามาทำให้ทุกวิชาชีพเริ่มที่จะสนใจและ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มีการปรับเปลี่ยนเพื่อให้เข้ากับยุคเทคโนโลยีและมีการแข่งขันมากขึ้น เพราะการศึกษาหาความรู้เริ่มแพร่หลาย และเข้าถึงได้ง่ายมากขึ้น กล่าวคือยุคทองของเทคโนโลยีก็เป็นดั่งเหมืองความรู้ของผู้ใช้งานผ่านโลกอินเทอร์เน็ต โลกอินเทอร์เน็ตเป็นระบบเครือข่ายคอมพิวเตอร์ขนาดใหญ่ชนิดหนึ่ง ซึ่งมีการเชื่อมโยงติดต่อกันทั่วโลก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โดยมีมาตรฐานการรับส่งข้อมูลเป็นมาตรฐานเดียวกัน ไม่ว่าผู้ใดก็สามารถเชื่อมถึงกันได้ ดังคำกล่าวว่า “อินเทอร์เน็ตกำลังกลายเป็นจัตุรัสกลางเมืองของหมู่บ้านโลกในอนาคต” (</w:t>
      </w:r>
      <w:r w:rsidRPr="00737DDD">
        <w:t xml:space="preserve">Bill Gates) </w:t>
      </w:r>
      <w:r w:rsidRPr="00737DDD">
        <w:rPr>
          <w:rFonts w:cs="TH SarabunPSK"/>
          <w:cs/>
        </w:rPr>
        <w:t>เพราะการสื่อสารสมัยใหม่ที่มาพร้อมกับการพัฒนาเทคโนโลยีและเครื่องมือต่างๆได้เปลี่ยนโลกไปมากจนเกิดของพื้นที่ใหม่คือ “พื้นที่ไซเบอร์” (</w:t>
      </w:r>
      <w:r w:rsidRPr="00737DDD">
        <w:t xml:space="preserve">Cyber Space)  </w:t>
      </w:r>
      <w:r w:rsidRPr="00737DDD">
        <w:rPr>
          <w:rFonts w:cs="TH SarabunPSK"/>
          <w:cs/>
        </w:rPr>
        <w:t>ซึ่งเป็น “พื้นที่เสมือนจริง” ที่มีกิจกรรมต่างๆเกิดขึ้น จนเป็นพื้นที่ทางสังคมของคนร่วมสมัย</w:t>
      </w:r>
      <w:r w:rsidR="00647043">
        <w:rPr>
          <w:rFonts w:hint="cs"/>
          <w:cs/>
        </w:rPr>
        <w:t xml:space="preserve"> </w:t>
      </w:r>
      <w:r w:rsidRPr="00737DDD">
        <w:rPr>
          <w:rFonts w:cs="TH SarabunPSK"/>
          <w:cs/>
        </w:rPr>
        <w:t xml:space="preserve">การสื่อสารของโลกในศตวรรษที่ </w:t>
      </w:r>
      <w:r w:rsidRPr="00737DDD">
        <w:t>21</w:t>
      </w:r>
      <w:r w:rsidRPr="00737DDD">
        <w:rPr>
          <w:rFonts w:cs="TH SarabunPSK"/>
          <w:cs/>
        </w:rPr>
        <w:t xml:space="preserve"> การที่บทบาทของวิทยาศาสตร์และเทคโนโลยี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มีความสำคัญมากขึ้นจนสามารถสร้างนวัตกรรมการเรียนรู้ การผลิต การใช้ประโยชน์จากความคิดใหม่ๆ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ทำให้เกิดผลทั้งทางเศรษฐกิจ สัง</w:t>
      </w:r>
      <w:r w:rsidR="00AC49EB">
        <w:rPr>
          <w:rFonts w:cs="TH SarabunPSK" w:hint="cs"/>
          <w:cs/>
        </w:rPr>
        <w:t>ค</w:t>
      </w:r>
      <w:r w:rsidRPr="00737DDD">
        <w:rPr>
          <w:rFonts w:cs="TH SarabunPSK"/>
          <w:cs/>
        </w:rPr>
        <w:t>ม การเมือง สิ่งแวดล้อมและวัฒนธรรม เปลี่ยนโลกที่เรียบง่ายสู่สังคมที่มีความซับซ้อนมากขึ้น ก่อให้เกิดกระแสแห่งความไร้พรมแดน หรือกระแส</w:t>
      </w:r>
      <w:r w:rsidR="00647043" w:rsidRPr="00737DDD">
        <w:rPr>
          <w:rFonts w:cs="TH SarabunPSK" w:hint="cs"/>
          <w:cs/>
        </w:rPr>
        <w:t>โลกาภิวัตน์</w:t>
      </w:r>
      <w:r w:rsidRPr="00737DDD">
        <w:rPr>
          <w:rFonts w:cs="TH SarabunPSK"/>
          <w:cs/>
        </w:rPr>
        <w:t xml:space="preserve"> ที่เข้าสู่ทุกหนทุกแห่งอย่างรวดเร็ว จากความก้าวหน้าของเทคโนโลยีต่างๆจึงทำให้มีการพัฒนาการของแพลตฟอร์มใหม่ๆ และการเชื่อมต่อกันด้วยระบบอินเทอร์เน็ต จึงเรียกยุคปัจจุบันว่าเป็น “โลกไร้สาย” ไม่ว่าไกลจากขั้วโลกเหนือจรดขั้วโลกใต้ ก็ไม่เป็นอุปสรรคในการติดต่อสื่อสาร โดยมีสื่อกลางคือสิ่งที่เรียกว่า อินเทอร์เน็ต ไม่ว่าจะอยู่หนใดขอให้มีเพียงอินเทอร์เน็ต โลกก็สื่อถึงกัน สามารถรับข่าวสารได้ทุกหนทุกแห่งอย่างรวดเร็ว ความเคลื่อนไหวการบริหารจัดการที่เพิ่มความสะดวกรวดเร็วจึงทำให้โลกดูเล็กลงเ</w:t>
      </w:r>
      <w:r w:rsidR="00647043">
        <w:rPr>
          <w:rFonts w:cs="TH SarabunPSK" w:hint="cs"/>
          <w:cs/>
        </w:rPr>
        <w:t>รื่</w:t>
      </w:r>
      <w:r w:rsidRPr="00737DDD">
        <w:rPr>
          <w:rFonts w:cs="TH SarabunPSK"/>
          <w:cs/>
        </w:rPr>
        <w:t>อยๆ</w:t>
      </w:r>
    </w:p>
    <w:p w14:paraId="30D7A6AE" w14:textId="1E2C54CA" w:rsidR="00647043" w:rsidRPr="008560E6" w:rsidRDefault="00737DDD" w:rsidP="008560E6">
      <w:pPr>
        <w:ind w:firstLine="360"/>
        <w:jc w:val="thaiDistribute"/>
      </w:pPr>
      <w:r w:rsidRPr="00737DDD">
        <w:rPr>
          <w:rFonts w:cs="TH SarabunPSK"/>
          <w:cs/>
        </w:rPr>
        <w:t>เมื่อเทคโนโลยีเป็นทรัพยากรที่สำคัญ มันจึงเป็นกำลังสำคัญในการพัฒนาประเทศ เปลี่ยนสังคมอุตสาหกรรมมาเป็นสังคมสารสนเทศเพื่อให้ระบบเศรษฐกิจเปลี่ยนจากระบบแห่งชาติเป็นเศรษฐกิจโลกที่ทำให้ระบบเศรษฐกิจของโลกผูกพันกันกับทุกประเทศ ทำให้หน่วยธุรกิจมีขนาดเล็กลง และเชื่อมโยงกับหน่วยธุรกิจอื่นเป็นเครือข่ายการดำเนินธุรกิจที่มีการแข่งขันกันในด้านความเร็ว โดยอาศัยการใช้ระบบเครือข่ายคอมพิวเตอร์และการสื่อสารโทรคมนาคมที่เป็นตัว</w:t>
      </w:r>
      <w:r w:rsidR="00AC49EB">
        <w:rPr>
          <w:rFonts w:cs="TH SarabunPSK" w:hint="cs"/>
          <w:cs/>
        </w:rPr>
        <w:t>ส</w:t>
      </w:r>
      <w:r w:rsidRPr="00737DDD">
        <w:rPr>
          <w:rFonts w:cs="TH SarabunPSK"/>
          <w:cs/>
        </w:rPr>
        <w:t>นับสนุน เพื่อให้เกิดการแลกเปลี่ยนข้อมูลได้ง่ายและรวดเร็ว ทำให้มีการพัฒนาคิดค้นสิ่งอำนวยความสะดวกสบายต่อการดำรงชีวิต</w:t>
      </w:r>
    </w:p>
    <w:p w14:paraId="19297DF0" w14:textId="1E2C4DD5" w:rsidR="00AC49EB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lastRenderedPageBreak/>
        <w:t>ดังนั้นการที่โลกมีอินเทอร์เน็ตและเทคโนโลยีหมุนเวียน ระบบการศึกษาจึงมีการปรับตัวให้เข้า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กับยุคปัจจุบัน ตัวอย่างที่เห็นได้ชัด เมื่อโลกที่มีโรคระบาดเข้ามาก่อความวุ่นวายที่มีชื่อว่า โควิด</w:t>
      </w:r>
      <w:r w:rsidRPr="00737DDD">
        <w:t>19</w:t>
      </w:r>
      <w:r w:rsidRPr="00737DDD">
        <w:rPr>
          <w:rFonts w:cs="TH SarabunPSK"/>
          <w:cs/>
        </w:rPr>
        <w:t xml:space="preserve"> ที่ทำให้การศึกษาต้องเปลี่ยนรูปแบบการสอนเป็นระบบการสอนออนไลน์ เพื่อเป็นมาตรการป้องกันการระบาดของโรค ถือเป็นวิถีชีวิตใหม่เพราะทำให้เห็นและสัมผัสถึงเทคโนโลยีอย่างชัดเจน ผู้คนเริ่มหันมาใช้อินเทอร์เน็ตให้เป็นเครื่องมือหลักทางธุรกิจ ไม่ว่าจะเป็นการเรียนการสอน การขายสินค้า การบริการผ่านเว็บไซต์ ผู้พัฒนาระบบ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ที่ออกแบบสื่อการสอนออนไลน์ก็เป็นสิ่งที่นิยมมากเพราะทุกสถาบันการศึกษาต้องใช้เพื่อสื่อการสอน เด็กทุกคนมีการใช้เทคโนโลยีมากขึ้น สัมผัสกับโลกไร้พรมแดงที่ไร้ขีดจำกัด อีกทั้งสถาบันการศึกษาก็ปรับเปลี่ยนวิธีการนำเทคโนโลยีมาประยุกต์กับการทำงานเพื่อเพิ่มความสะดวกและเพิ่มประสิทธิภาพทางการเรียนการสอน เพิ่มประสิทธิผลทางการศึกษา เห็นได้ชัดว่าเทคโนโลยีนำพาความเจริญเข้ามา ดังคำกล่าวที่ว่า “ประโยชน์อันดับหนึ่งของเทคโนโลยีสารสนเทศคือช่วยให้ผู้คนทำในสิ่งที่ต้องการ ช่วยให้ผู้คนมีความคิดสร้างสรรค์ ช่วยให้ผู้คนมีประสิทธิผล ช่วยให้ผู้คนเรียนรู้สิ่งที่พวกเขาไม่คิดว่าจะได้เรียนรู้มาก่อน ดังนั้นในแง่หนึ่ง ทั้งหมดนี้เป็นเรื่องเกี่ยวกับศักยภาพ” (</w:t>
      </w:r>
      <w:r w:rsidRPr="00737DDD">
        <w:t>Steve Ballmer)</w:t>
      </w:r>
    </w:p>
    <w:p w14:paraId="4E438A91" w14:textId="24B2A8CA" w:rsidR="0021169E" w:rsidRDefault="00737DDD" w:rsidP="00647043">
      <w:pPr>
        <w:ind w:firstLine="360"/>
        <w:jc w:val="thaiDistribute"/>
        <w:rPr>
          <w:rFonts w:cs="TH SarabunPSK"/>
          <w:cs/>
        </w:rPr>
      </w:pPr>
      <w:r w:rsidRPr="00737DDD">
        <w:t>“</w:t>
      </w:r>
      <w:r w:rsidRPr="00737DDD">
        <w:rPr>
          <w:rFonts w:cs="TH SarabunPSK"/>
          <w:cs/>
        </w:rPr>
        <w:t>ผมเชื่อว่าเทคโนโลยีไม่ได้เปลี่ยนโลก แต่ความฝันที่อยู่เบื้องหลังเทคโนโลยีต่างหากที่เปลี่ยนโลก” (</w:t>
      </w:r>
      <w:r w:rsidRPr="00737DDD">
        <w:t xml:space="preserve">Jack Ma) </w:t>
      </w:r>
      <w:r w:rsidRPr="00737DDD">
        <w:rPr>
          <w:rFonts w:cs="TH SarabunPSK"/>
          <w:cs/>
        </w:rPr>
        <w:t xml:space="preserve">เพราะความฝันของเหล่ามนุษยชาติเป็นการผลักดันสู่การพัฒนาโลก ดังนั้นทางผู้พัฒนาจึงอยากที่จะสานฝันที่จะมีแพลตฟอร์มการเรียนรู้เพื่อให้เข้าถึงได้ง่ายและมีประโยชน์ เป็นแพลตฟอร์มแลกเปลี่ยนความรู้และวัฒนธรรมต่างๆ ทำให้ผู้คนได้เรียนรู้อย่างหลากหลาย ยิ่งมีการแลกเปลี่ยนความคิดความรู้มากเท่าใดก็ยิ่งเป็นการเปลี่ยนแปลงจากสิ่งเล็กๆสู่สิ่งที่ยิ่งใหญ่ โดยแพลตฟอร์มที่ทางผู้พัฒนาได้จัดทำเป็นแพลตฟอร์มแห่งการเรียนรู้ที่มีชื่อแพลตฟอร์มว่า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ซึ่งสามารถตอบสนองความอยากเรียนรู้ให้กับผู้ใช้งานได้ เมื่อเป็นดังนี้ทางผู้พัฒนาจึงคาดหวังว่าแพลตฟอร์ม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>จะเป็นสิ่งที่ขับเคลื่อนสังคมจากจุดเล็กๆแล้วเติบโตอย่างมั่นคง</w:t>
      </w:r>
    </w:p>
    <w:p w14:paraId="516FB609" w14:textId="22D2F82B" w:rsidR="00737DDD" w:rsidRPr="0021169E" w:rsidRDefault="0021169E" w:rsidP="0021169E">
      <w:pPr>
        <w:jc w:val="left"/>
        <w:rPr>
          <w:rFonts w:cs="TH SarabunPSK"/>
        </w:rPr>
      </w:pPr>
      <w:r>
        <w:rPr>
          <w:rFonts w:cs="TH SarabunPSK"/>
          <w:cs/>
        </w:rPr>
        <w:br w:type="page"/>
      </w:r>
    </w:p>
    <w:p w14:paraId="66EBDA08" w14:textId="77777777" w:rsidR="008C0A23" w:rsidRPr="00BB5EDF" w:rsidRDefault="008C0A23" w:rsidP="00BB5EDF">
      <w:pPr>
        <w:pStyle w:val="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2" w:name="_Toc127774688"/>
      <w:r w:rsidRPr="00BB5EDF">
        <w:rPr>
          <w:rFonts w:ascii="TH SarabunPSK" w:hAnsi="TH SarabunPSK" w:cs="TH SarabunPSK"/>
          <w:b/>
          <w:bCs/>
          <w:color w:val="auto"/>
          <w:cs/>
        </w:rPr>
        <w:lastRenderedPageBreak/>
        <w:t>คุณลักษณะทั่วไป</w:t>
      </w:r>
      <w:bookmarkEnd w:id="2"/>
    </w:p>
    <w:p w14:paraId="7E4BBEA3" w14:textId="742A3F29" w:rsidR="008C0A23" w:rsidRDefault="008C0A23" w:rsidP="00BB5EDF">
      <w:pPr>
        <w:pStyle w:val="2"/>
      </w:pPr>
      <w:bookmarkStart w:id="3" w:name="_Toc127774689"/>
      <w:r>
        <w:rPr>
          <w:rFonts w:hint="cs"/>
          <w:cs/>
        </w:rPr>
        <w:t>ภาพรวมระบบ</w:t>
      </w:r>
      <w:bookmarkEnd w:id="3"/>
    </w:p>
    <w:p w14:paraId="2BEECE3B" w14:textId="68D63850" w:rsidR="00BF724B" w:rsidRPr="00CE7008" w:rsidRDefault="00BF724B" w:rsidP="00AC49EB">
      <w:pPr>
        <w:ind w:left="720"/>
      </w:pPr>
      <w:r>
        <w:rPr>
          <w:cs/>
        </w:rPr>
        <w:t xml:space="preserve">เป็นระบบใหม่ทีได้แรงบันดาลใจมาจากเว็บบอร์ด อาทิ </w:t>
      </w:r>
      <w:r>
        <w:t xml:space="preserve">Facebook, Medium, </w:t>
      </w:r>
      <w:proofErr w:type="spellStart"/>
      <w:r>
        <w:t>Blockdit</w:t>
      </w:r>
      <w:proofErr w:type="spellEnd"/>
      <w:r>
        <w:t xml:space="preserve"> </w:t>
      </w:r>
      <w:r>
        <w:rPr>
          <w:cs/>
        </w:rPr>
        <w:t>เว็บของเราเป็นเว็บบอร์ดที่ให้คนที่มีความรู้ในด้านต่างๆมาแชร์ความรู้ในเว็บและยังสามารถให้คนทั่วไปเข้ามาเรียนรู้เรื่องต่างๆในเว็บของเราได้เรายังมีระบบในการเปิดคอร์ดเพื่อให้ความรู้ในด้านต่างๆ เป็นระบบ</w:t>
      </w:r>
      <w:r w:rsidRPr="00BF724B">
        <w:rPr>
          <w:cs/>
        </w:rPr>
        <w:t>ที่สมบูรณ์ในตัว ไม่มีความเกี่ยวข้องกับระบบอื่น</w:t>
      </w:r>
    </w:p>
    <w:p w14:paraId="0103B10B" w14:textId="65A99B1E" w:rsidR="00FF09B2" w:rsidRDefault="00FF09B2" w:rsidP="00BB5EDF">
      <w:pPr>
        <w:pStyle w:val="2"/>
      </w:pPr>
      <w:bookmarkStart w:id="4" w:name="_Toc127774690"/>
      <w:r>
        <w:rPr>
          <w:cs/>
        </w:rPr>
        <w:t>คุณลักษณะของผู้ใช้</w:t>
      </w:r>
      <w:bookmarkEnd w:id="4"/>
    </w:p>
    <w:p w14:paraId="65AC38C1" w14:textId="2C400B7F" w:rsidR="00647043" w:rsidRDefault="00FF09B2" w:rsidP="00AC49EB">
      <w:pPr>
        <w:ind w:left="792" w:hanging="72"/>
      </w:pPr>
      <w:r>
        <w:rPr>
          <w:cs/>
        </w:rPr>
        <w:t xml:space="preserve">ผู้ใช้มีความคุ้นเคยกับเว็บเพจประเภท </w:t>
      </w:r>
      <w:r>
        <w:t xml:space="preserve">Community page </w:t>
      </w:r>
      <w:r>
        <w:rPr>
          <w:cs/>
        </w:rPr>
        <w:t xml:space="preserve">อาทิ </w:t>
      </w:r>
      <w:r>
        <w:t xml:space="preserve">Facebook, Medium, </w:t>
      </w:r>
      <w:proofErr w:type="spellStart"/>
      <w:r>
        <w:t>Blockdit</w:t>
      </w:r>
      <w:proofErr w:type="spellEnd"/>
    </w:p>
    <w:p w14:paraId="148A30CF" w14:textId="386451E4" w:rsidR="00EB614D" w:rsidRDefault="00FF09B2" w:rsidP="00BB5EDF">
      <w:pPr>
        <w:pStyle w:val="2"/>
        <w:rPr>
          <w:cs/>
        </w:rPr>
      </w:pPr>
      <w:bookmarkStart w:id="5" w:name="_Toc127774691"/>
      <w:r>
        <w:rPr>
          <w:cs/>
        </w:rPr>
        <w:t>คุณสมบัติของระบบ</w:t>
      </w:r>
      <w:bookmarkEnd w:id="5"/>
    </w:p>
    <w:p w14:paraId="62F2CDB0" w14:textId="6D162F06" w:rsidR="00AC49EB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 xml:space="preserve">สามารถ </w:t>
      </w:r>
      <w:r>
        <w:t xml:space="preserve">Post </w:t>
      </w:r>
      <w:r>
        <w:rPr>
          <w:cs/>
        </w:rPr>
        <w:t>ข้อความได้้</w:t>
      </w:r>
    </w:p>
    <w:p w14:paraId="4D2E485B" w14:textId="138D22D7" w:rsidR="00FF09B2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 xml:space="preserve">สามารถแก้ไขหรือลบ </w:t>
      </w:r>
      <w:r>
        <w:t xml:space="preserve">Post </w:t>
      </w:r>
      <w:r>
        <w:rPr>
          <w:cs/>
        </w:rPr>
        <w:t>ได้้</w:t>
      </w:r>
    </w:p>
    <w:p w14:paraId="5D6A4C19" w14:textId="38C9CE3F" w:rsidR="00FF09B2" w:rsidRDefault="00FF09B2" w:rsidP="009000B9">
      <w:pPr>
        <w:pStyle w:val="a3"/>
        <w:numPr>
          <w:ilvl w:val="0"/>
          <w:numId w:val="38"/>
        </w:numPr>
      </w:pPr>
      <w:r w:rsidRPr="00851826">
        <w:rPr>
          <w:cs/>
        </w:rPr>
        <w:t xml:space="preserve">สามารถกด </w:t>
      </w:r>
      <w:r>
        <w:t xml:space="preserve">Like </w:t>
      </w:r>
      <w:r w:rsidRPr="00851826">
        <w:rPr>
          <w:cs/>
        </w:rPr>
        <w:t xml:space="preserve">และ </w:t>
      </w:r>
      <w:r>
        <w:t xml:space="preserve">Comment </w:t>
      </w:r>
      <w:r w:rsidRPr="00851826">
        <w:rPr>
          <w:cs/>
        </w:rPr>
        <w:t>ได้</w:t>
      </w:r>
    </w:p>
    <w:p w14:paraId="30FA1377" w14:textId="7A9C3676" w:rsidR="00464517" w:rsidRDefault="00464517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 xml:space="preserve">สามารถแก้ไขหรือลบ </w:t>
      </w:r>
      <w:r>
        <w:t xml:space="preserve">Comment </w:t>
      </w:r>
      <w:r>
        <w:rPr>
          <w:rFonts w:hint="cs"/>
          <w:cs/>
        </w:rPr>
        <w:t xml:space="preserve">ได้ </w:t>
      </w:r>
    </w:p>
    <w:p w14:paraId="55E2431A" w14:textId="35F06330" w:rsidR="00464517" w:rsidRDefault="00464517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สามารถรายงาน</w:t>
      </w:r>
      <w:r>
        <w:t xml:space="preserve"> Comment </w:t>
      </w:r>
      <w:proofErr w:type="spellStart"/>
      <w:r>
        <w:t>wfh</w:t>
      </w:r>
      <w:proofErr w:type="spellEnd"/>
    </w:p>
    <w:p w14:paraId="32D0733E" w14:textId="6C97BC48" w:rsidR="00FF09B2" w:rsidRDefault="00FF09B2" w:rsidP="009000B9">
      <w:pPr>
        <w:pStyle w:val="a3"/>
        <w:numPr>
          <w:ilvl w:val="0"/>
          <w:numId w:val="38"/>
        </w:numPr>
      </w:pPr>
      <w:r w:rsidRPr="00851826">
        <w:rPr>
          <w:cs/>
        </w:rPr>
        <w:t xml:space="preserve">สามารถ </w:t>
      </w:r>
      <w:r>
        <w:t xml:space="preserve">Save Post </w:t>
      </w:r>
      <w:r w:rsidRPr="00851826">
        <w:rPr>
          <w:cs/>
        </w:rPr>
        <w:t>ที่ถูกใจเก็บไว้ในคลังของตัวเองได้</w:t>
      </w:r>
    </w:p>
    <w:p w14:paraId="6F6CB909" w14:textId="06CC4335" w:rsidR="00FF09B2" w:rsidRDefault="00FF09B2" w:rsidP="009000B9">
      <w:pPr>
        <w:pStyle w:val="a3"/>
        <w:numPr>
          <w:ilvl w:val="0"/>
          <w:numId w:val="38"/>
        </w:numPr>
      </w:pPr>
      <w:r>
        <w:rPr>
          <w:cs/>
        </w:rPr>
        <w:t>สามารถยื่นขอสิทธิ</w:t>
      </w:r>
      <w:r w:rsidR="00AC49EB">
        <w:rPr>
          <w:rFonts w:hint="cs"/>
          <w:cs/>
        </w:rPr>
        <w:t>์</w:t>
      </w:r>
      <w:r>
        <w:rPr>
          <w:cs/>
        </w:rPr>
        <w:t xml:space="preserve"> </w:t>
      </w:r>
      <w:r>
        <w:t xml:space="preserve">Verification </w:t>
      </w:r>
      <w:r>
        <w:rPr>
          <w:cs/>
        </w:rPr>
        <w:t>เพื่อสร้างความน่าเชื่อถือให้กับผู้ใช้ได้</w:t>
      </w:r>
    </w:p>
    <w:p w14:paraId="7A3E7A0A" w14:textId="799EC601" w:rsidR="00EB614D" w:rsidRDefault="00EB614D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สามารถยื่นขอสิทธิเปิดคอร์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เพื่อให้ความรู้ในด้านต่างๆ</w:t>
      </w:r>
    </w:p>
    <w:p w14:paraId="5B1F1DC8" w14:textId="14F98108" w:rsidR="00A55B54" w:rsidRDefault="00A55B54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 xml:space="preserve">สามารถกดรายงาน </w:t>
      </w:r>
      <w:r>
        <w:t>Post</w:t>
      </w:r>
      <w:r>
        <w:rPr>
          <w:rFonts w:hint="cs"/>
          <w:cs/>
        </w:rPr>
        <w:t xml:space="preserve"> ได้</w:t>
      </w:r>
    </w:p>
    <w:p w14:paraId="42D7CF39" w14:textId="31B19188" w:rsidR="001204A0" w:rsidRDefault="001204A0" w:rsidP="001204A0">
      <w:pPr>
        <w:pStyle w:val="a3"/>
        <w:ind w:left="1080"/>
      </w:pPr>
      <w:r>
        <w:rPr>
          <w:rFonts w:hint="cs"/>
          <w:cs/>
        </w:rPr>
        <w:t>สามารถกดรายงานคอร์สได้</w:t>
      </w:r>
    </w:p>
    <w:p w14:paraId="4BFB2E75" w14:textId="7C46C6C7" w:rsidR="004230FF" w:rsidRDefault="004230FF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สามารถกดเข้าร่วมคอร์สได้</w:t>
      </w:r>
    </w:p>
    <w:p w14:paraId="1DB086EE" w14:textId="2796C71F" w:rsidR="00B1118D" w:rsidRDefault="00EB614D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>ผู้ดูแล</w:t>
      </w:r>
      <w:r w:rsidR="00B1118D">
        <w:rPr>
          <w:cs/>
        </w:rPr>
        <w:t>สามารถ</w:t>
      </w:r>
      <w:r w:rsidR="00B1118D">
        <w:rPr>
          <w:rFonts w:hint="cs"/>
          <w:cs/>
        </w:rPr>
        <w:t>กดยืนยัน</w:t>
      </w:r>
      <w:r w:rsidR="00B1118D">
        <w:rPr>
          <w:cs/>
        </w:rPr>
        <w:t xml:space="preserve">สิทธิ </w:t>
      </w:r>
      <w:r w:rsidR="00B1118D">
        <w:t xml:space="preserve">Verification </w:t>
      </w:r>
      <w:r w:rsidR="00B1118D">
        <w:rPr>
          <w:cs/>
        </w:rPr>
        <w:t>เพื่อสร้างความน่าเชื่อถือให้กับผู้ใช้ได้</w:t>
      </w:r>
    </w:p>
    <w:p w14:paraId="482E9F91" w14:textId="5876E17A" w:rsidR="00A55B54" w:rsidRDefault="00A55B54" w:rsidP="009000B9">
      <w:pPr>
        <w:pStyle w:val="a3"/>
        <w:numPr>
          <w:ilvl w:val="0"/>
          <w:numId w:val="38"/>
        </w:numPr>
      </w:pPr>
      <w:r>
        <w:rPr>
          <w:rFonts w:hint="cs"/>
          <w:cs/>
        </w:rPr>
        <w:t xml:space="preserve">ผู้ดูแลสามารถปิดกั้น </w:t>
      </w:r>
      <w:r>
        <w:t>Post</w:t>
      </w:r>
      <w:r w:rsidR="001204A0">
        <w:t xml:space="preserve"> </w:t>
      </w:r>
      <w:r w:rsidR="001204A0">
        <w:rPr>
          <w:rFonts w:hint="cs"/>
          <w:cs/>
        </w:rPr>
        <w:t xml:space="preserve">และ </w:t>
      </w:r>
      <w:r w:rsidR="001204A0" w:rsidRPr="001204A0">
        <w:t>Comment</w:t>
      </w:r>
      <w:r>
        <w:t xml:space="preserve"> </w:t>
      </w:r>
      <w:r>
        <w:rPr>
          <w:rFonts w:hint="cs"/>
          <w:cs/>
        </w:rPr>
        <w:t>ที่ไม่เหมาะสมได้</w:t>
      </w:r>
    </w:p>
    <w:p w14:paraId="6FCFF13C" w14:textId="29BEBA30" w:rsidR="00464517" w:rsidRDefault="00A55B54" w:rsidP="00464517">
      <w:pPr>
        <w:pStyle w:val="a3"/>
        <w:numPr>
          <w:ilvl w:val="0"/>
          <w:numId w:val="38"/>
        </w:numPr>
      </w:pPr>
      <w:r>
        <w:rPr>
          <w:rFonts w:hint="cs"/>
          <w:cs/>
        </w:rPr>
        <w:t xml:space="preserve">ผู้ดูแลสามารถแจ้งเตือนให้ผู้ใช้แก้ไข </w:t>
      </w:r>
      <w:r>
        <w:t xml:space="preserve">Post </w:t>
      </w:r>
      <w:r w:rsidR="001204A0">
        <w:t xml:space="preserve"> </w:t>
      </w:r>
      <w:r w:rsidR="001204A0">
        <w:rPr>
          <w:rFonts w:hint="cs"/>
          <w:cs/>
        </w:rPr>
        <w:t xml:space="preserve">และ </w:t>
      </w:r>
      <w:r w:rsidR="001204A0" w:rsidRPr="001204A0">
        <w:t>Comment</w:t>
      </w:r>
      <w:r w:rsidR="001204A0">
        <w:t xml:space="preserve"> </w:t>
      </w:r>
      <w:r>
        <w:rPr>
          <w:rFonts w:hint="cs"/>
          <w:cs/>
        </w:rPr>
        <w:t xml:space="preserve">ได้ </w:t>
      </w:r>
      <w:bookmarkStart w:id="6" w:name="_Toc127774692"/>
    </w:p>
    <w:p w14:paraId="390377B2" w14:textId="6AA8FBC7" w:rsidR="00FF09B2" w:rsidRDefault="00FF09B2" w:rsidP="00BB5EDF">
      <w:pPr>
        <w:pStyle w:val="2"/>
      </w:pPr>
      <w:r>
        <w:rPr>
          <w:cs/>
        </w:rPr>
        <w:lastRenderedPageBreak/>
        <w:t>สมมติฐานและข้อจำกัดในการพัฒนา</w:t>
      </w:r>
      <w:bookmarkEnd w:id="6"/>
    </w:p>
    <w:p w14:paraId="56BED638" w14:textId="77777777" w:rsidR="00464517" w:rsidRDefault="00FF09B2" w:rsidP="00464517">
      <w:pPr>
        <w:pStyle w:val="a3"/>
        <w:numPr>
          <w:ilvl w:val="0"/>
          <w:numId w:val="37"/>
        </w:numPr>
      </w:pPr>
      <w:r>
        <w:rPr>
          <w:cs/>
        </w:rPr>
        <w:t xml:space="preserve">การทำกิจกรรมในระบบจะต้องอยู่ภายใต้การใช้งาน </w:t>
      </w:r>
      <w:r>
        <w:t>Internet</w:t>
      </w:r>
      <w:r>
        <w:rPr>
          <w:cs/>
        </w:rPr>
        <w:t>จำนวนผู้ใช้ หากมีคนเข้าใช้ระบบมากเกินไปอาจจะเกิดการล่มของเว็บไซต์ได้</w:t>
      </w:r>
    </w:p>
    <w:p w14:paraId="6122BF22" w14:textId="3118D1B8" w:rsidR="00F72DC6" w:rsidRPr="00BB5EDF" w:rsidRDefault="0067440B" w:rsidP="00BB5EDF">
      <w:pPr>
        <w:pStyle w:val="1"/>
        <w:numPr>
          <w:ilvl w:val="0"/>
          <w:numId w:val="46"/>
        </w:numPr>
        <w:rPr>
          <w:rFonts w:ascii="TH SarabunPSK" w:hAnsi="TH SarabunPSK" w:cs="TH SarabunPSK"/>
          <w:b/>
          <w:bCs/>
          <w:color w:val="auto"/>
          <w:sz w:val="40"/>
        </w:rPr>
      </w:pPr>
      <w:bookmarkStart w:id="7" w:name="_Toc127774693"/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ความต้องการของผู้ใช้ (</w:t>
      </w:r>
      <w:r w:rsidRPr="00BB5EDF">
        <w:rPr>
          <w:rFonts w:ascii="TH SarabunPSK" w:hAnsi="TH SarabunPSK" w:cs="TH SarabunPSK"/>
          <w:b/>
          <w:bCs/>
          <w:color w:val="auto"/>
          <w:sz w:val="40"/>
        </w:rPr>
        <w:t>User Requirements</w:t>
      </w:r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)</w:t>
      </w:r>
      <w:bookmarkEnd w:id="7"/>
    </w:p>
    <w:p w14:paraId="1AC4796E" w14:textId="0B57A034" w:rsidR="00CE7008" w:rsidRPr="00CE7008" w:rsidRDefault="00CE7008" w:rsidP="00BB5EDF">
      <w:pPr>
        <w:pStyle w:val="2"/>
      </w:pPr>
      <w:bookmarkStart w:id="8" w:name="_Toc127774694"/>
      <w:r w:rsidRPr="00E03C0B">
        <w:rPr>
          <w:rFonts w:hint="cs"/>
          <w:cs/>
        </w:rPr>
        <w:t>ข้อกำหนดส่วนต่อประสานภายนอก</w:t>
      </w:r>
      <w:bookmarkEnd w:id="8"/>
    </w:p>
    <w:p w14:paraId="52D1F048" w14:textId="585CC70F" w:rsidR="00FF09B2" w:rsidRPr="00BB5EDF" w:rsidRDefault="00FF09B2" w:rsidP="00BB5EDF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9" w:name="_Toc127774695"/>
      <w:r w:rsidRPr="00BB5EDF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ส่วนต่อประสานกับผู้ใช้</w:t>
      </w:r>
      <w:bookmarkEnd w:id="9"/>
    </w:p>
    <w:p w14:paraId="29208735" w14:textId="04CFFA3A" w:rsidR="009F1A18" w:rsidRDefault="006F45F8" w:rsidP="009000B9">
      <w:pPr>
        <w:pStyle w:val="a3"/>
        <w:rPr>
          <w:cs/>
        </w:rPr>
      </w:pPr>
      <w:r>
        <w:rPr>
          <w:rFonts w:hint="cs"/>
          <w:cs/>
        </w:rPr>
        <w:t>ตัวโปรแกรมจะมีลักษณะ</w:t>
      </w:r>
      <w:r w:rsidR="001931CE">
        <w:rPr>
          <w:rFonts w:hint="cs"/>
          <w:cs/>
        </w:rPr>
        <w:t>ของการแสดงผล</w:t>
      </w:r>
      <w:r>
        <w:rPr>
          <w:rFonts w:hint="cs"/>
          <w:cs/>
        </w:rPr>
        <w:t>ที่เหมาะแก่</w:t>
      </w:r>
      <w:r w:rsidR="001931CE">
        <w:rPr>
          <w:rFonts w:hint="cs"/>
          <w:cs/>
        </w:rPr>
        <w:t>การ</w:t>
      </w:r>
      <w:r w:rsidR="00F26FD9">
        <w:rPr>
          <w:rFonts w:hint="cs"/>
          <w:cs/>
        </w:rPr>
        <w:t>ใช้งาน</w:t>
      </w:r>
      <w:r>
        <w:rPr>
          <w:rFonts w:hint="cs"/>
          <w:cs/>
        </w:rPr>
        <w:t>ทุกเพศทุกวัย</w:t>
      </w:r>
      <w:r w:rsidR="00F26FD9">
        <w:rPr>
          <w:rFonts w:hint="cs"/>
          <w:cs/>
        </w:rPr>
        <w:t>และมีการเข้าถึงที</w:t>
      </w:r>
      <w:r w:rsidR="003C4C40">
        <w:rPr>
          <w:rFonts w:hint="cs"/>
          <w:cs/>
        </w:rPr>
        <w:t>่</w:t>
      </w:r>
      <w:r w:rsidR="00F26FD9">
        <w:rPr>
          <w:rFonts w:hint="cs"/>
          <w:cs/>
        </w:rPr>
        <w:t>เข้าใจง่ายไม่ยากต่อการเรียนรู้</w:t>
      </w:r>
    </w:p>
    <w:p w14:paraId="11C03C98" w14:textId="638DF423" w:rsidR="007E4985" w:rsidRPr="00BC1BB1" w:rsidRDefault="00BB5EDF" w:rsidP="00BC1BB1">
      <w:pPr>
        <w:pStyle w:val="3"/>
        <w:ind w:left="360" w:firstLine="36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0" w:name="_Toc127774696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3.1.2</w:t>
      </w:r>
      <w:r w:rsidR="00FF09B2"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ส่วนต่อประสานของฮาร์ดแวร์</w:t>
      </w:r>
      <w:bookmarkEnd w:id="10"/>
    </w:p>
    <w:p w14:paraId="1E6B8AA5" w14:textId="6DD01533" w:rsidR="00CE7008" w:rsidRPr="00CE7008" w:rsidRDefault="003C4C40" w:rsidP="009000B9">
      <w:pPr>
        <w:pStyle w:val="a3"/>
        <w:numPr>
          <w:ilvl w:val="0"/>
          <w:numId w:val="39"/>
        </w:numPr>
      </w:pPr>
      <w:r>
        <w:rPr>
          <w:rFonts w:hint="cs"/>
          <w:cs/>
        </w:rPr>
        <w:t xml:space="preserve">ระบบ </w:t>
      </w:r>
      <w:r w:rsidR="00CE7008" w:rsidRPr="00CE7008">
        <w:t>cloud</w:t>
      </w:r>
    </w:p>
    <w:p w14:paraId="5906BB04" w14:textId="2C61026B" w:rsidR="00FF09B2" w:rsidRDefault="008011FF" w:rsidP="009000B9">
      <w:pPr>
        <w:pStyle w:val="a3"/>
        <w:numPr>
          <w:ilvl w:val="0"/>
          <w:numId w:val="39"/>
        </w:numPr>
      </w:pPr>
      <w:r w:rsidRPr="008011FF">
        <w:rPr>
          <w:rFonts w:hint="cs"/>
          <w:cs/>
        </w:rPr>
        <w:t>คอมพิวเตอร์</w:t>
      </w:r>
    </w:p>
    <w:p w14:paraId="62E37A82" w14:textId="06CBCC1E" w:rsidR="008011FF" w:rsidRPr="008011FF" w:rsidRDefault="00C04D63" w:rsidP="009000B9">
      <w:pPr>
        <w:pStyle w:val="a3"/>
        <w:numPr>
          <w:ilvl w:val="0"/>
          <w:numId w:val="39"/>
        </w:numPr>
      </w:pPr>
      <w:r>
        <w:t>Notebook</w:t>
      </w:r>
    </w:p>
    <w:p w14:paraId="0D0B7770" w14:textId="485C4BBD" w:rsidR="000032D2" w:rsidRPr="00BC1BB1" w:rsidRDefault="0067440B" w:rsidP="00BC1BB1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1" w:name="_Toc127774697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ต่อประสานของซอฟต์แวร์</w:t>
      </w:r>
      <w:bookmarkEnd w:id="11"/>
    </w:p>
    <w:p w14:paraId="74C6716A" w14:textId="420CD7BB" w:rsidR="2D0BF211" w:rsidRDefault="68419CE6" w:rsidP="009000B9">
      <w:pPr>
        <w:pStyle w:val="a3"/>
        <w:numPr>
          <w:ilvl w:val="0"/>
          <w:numId w:val="40"/>
        </w:numPr>
      </w:pPr>
      <w:r>
        <w:t>React</w:t>
      </w:r>
    </w:p>
    <w:p w14:paraId="4F328358" w14:textId="21AF5B75" w:rsidR="007E4985" w:rsidRDefault="00C04D63" w:rsidP="009000B9">
      <w:pPr>
        <w:pStyle w:val="a3"/>
        <w:numPr>
          <w:ilvl w:val="0"/>
          <w:numId w:val="40"/>
        </w:numPr>
      </w:pPr>
      <w:r>
        <w:t>Spring Framework</w:t>
      </w:r>
    </w:p>
    <w:p w14:paraId="4A0278F0" w14:textId="17676846" w:rsidR="398105A6" w:rsidRDefault="3C731801" w:rsidP="009000B9">
      <w:pPr>
        <w:pStyle w:val="a3"/>
        <w:numPr>
          <w:ilvl w:val="0"/>
          <w:numId w:val="40"/>
        </w:numPr>
      </w:pPr>
      <w:r>
        <w:t>Java</w:t>
      </w:r>
    </w:p>
    <w:p w14:paraId="3983FDD1" w14:textId="32A70651" w:rsidR="00647043" w:rsidRDefault="52F18CE3" w:rsidP="009000B9">
      <w:pPr>
        <w:pStyle w:val="a3"/>
        <w:numPr>
          <w:ilvl w:val="0"/>
          <w:numId w:val="40"/>
        </w:numPr>
      </w:pPr>
      <w:r>
        <w:t>phpMyAdmin</w:t>
      </w:r>
    </w:p>
    <w:p w14:paraId="7811471C" w14:textId="745AEF1A" w:rsidR="00647043" w:rsidRPr="00BC1BB1" w:rsidRDefault="00FF09B2" w:rsidP="00BC1BB1">
      <w:pPr>
        <w:pStyle w:val="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</w:rPr>
      </w:pPr>
      <w:bookmarkStart w:id="12" w:name="_Toc127774698"/>
      <w:r w:rsidRPr="00BC1BB1">
        <w:rPr>
          <w:rFonts w:ascii="TH SarabunPSK" w:hAnsi="TH SarabunPSK" w:cs="TH SarabunPSK"/>
          <w:b/>
          <w:bCs/>
          <w:color w:val="auto"/>
          <w:cs/>
        </w:rPr>
        <w:t>ส่วนต่อประสานทางการสื่อสาร</w:t>
      </w:r>
      <w:bookmarkEnd w:id="12"/>
    </w:p>
    <w:p w14:paraId="090672D5" w14:textId="3D12F3E9" w:rsidR="00824C20" w:rsidRDefault="00BB5EDF" w:rsidP="009000B9">
      <w:pPr>
        <w:pStyle w:val="a3"/>
        <w:rPr>
          <w:cs/>
        </w:rPr>
      </w:pPr>
      <w:r>
        <w:rPr>
          <w:rFonts w:hint="cs"/>
          <w:cs/>
        </w:rPr>
        <w:t xml:space="preserve">ระบบของเราจะใช้มาตราฐานการส่งข้อมูลแบบ </w:t>
      </w:r>
      <w:r w:rsidR="00BC1BB1">
        <w:t>RESTful API</w:t>
      </w:r>
      <w:r>
        <w:rPr>
          <w:rFonts w:hint="cs"/>
          <w:cs/>
        </w:rPr>
        <w:t>ในการส่งข้อมูล</w:t>
      </w:r>
    </w:p>
    <w:p w14:paraId="37EA92EA" w14:textId="65095EC7" w:rsidR="00BB5EDF" w:rsidRPr="00824C20" w:rsidRDefault="00824C20" w:rsidP="00824C20">
      <w:pPr>
        <w:jc w:val="left"/>
        <w:rPr>
          <w:rFonts w:ascii="TH SarabunPSK" w:hAnsi="TH SarabunPSK" w:cs="TH SarabunPSK"/>
          <w:cs/>
        </w:rPr>
      </w:pPr>
      <w:r>
        <w:rPr>
          <w:cs/>
        </w:rPr>
        <w:br w:type="page"/>
      </w:r>
    </w:p>
    <w:p w14:paraId="74E92C77" w14:textId="7DF8E9EF" w:rsidR="78019F7A" w:rsidRDefault="009360A7" w:rsidP="00BB5EDF">
      <w:pPr>
        <w:pStyle w:val="2"/>
      </w:pPr>
      <w:bookmarkStart w:id="13" w:name="_Toc127774699"/>
      <w:r w:rsidRPr="78019F7A">
        <w:rPr>
          <w:cs/>
        </w:rPr>
        <w:lastRenderedPageBreak/>
        <w:t xml:space="preserve">ความต้องการแบบ </w:t>
      </w:r>
      <w:r>
        <w:t>functional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1465"/>
        <w:gridCol w:w="1747"/>
        <w:gridCol w:w="1614"/>
        <w:gridCol w:w="1785"/>
      </w:tblGrid>
      <w:tr w:rsidR="00AB3BF4" w14:paraId="76A719CC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6E45368E" w14:textId="77777777" w:rsidR="00AB3BF4" w:rsidRDefault="00AB3BF4" w:rsidP="00F932B3"/>
        </w:tc>
        <w:tc>
          <w:tcPr>
            <w:tcW w:w="1465" w:type="dxa"/>
            <w:tcBorders>
              <w:bottom w:val="single" w:sz="4" w:space="0" w:color="auto"/>
            </w:tcBorders>
          </w:tcPr>
          <w:p w14:paraId="704ADA79" w14:textId="77777777" w:rsidR="00AB3BF4" w:rsidRDefault="00AB3BF4" w:rsidP="004230FF">
            <w:pPr>
              <w:jc w:val="center"/>
            </w:pPr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02AC3B96" w14:textId="77777777" w:rsidR="00AB3BF4" w:rsidRDefault="00AB3BF4" w:rsidP="004230FF">
            <w:pPr>
              <w:jc w:val="center"/>
            </w:pPr>
            <w:r>
              <w:t>User</w: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0B5A3537" w14:textId="34A5665D" w:rsidR="00AB3BF4" w:rsidRDefault="00AB3BF4" w:rsidP="004230FF">
            <w:pPr>
              <w:jc w:val="center"/>
            </w:pPr>
            <w:r>
              <w:t>User</w:t>
            </w:r>
            <w:r w:rsidR="00B2516E">
              <w:t xml:space="preserve"> </w:t>
            </w:r>
            <w:r w:rsidR="00B2516E">
              <w:t>Verification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2476A510" w14:textId="1F4DEBC2" w:rsidR="00AB3BF4" w:rsidRDefault="00AB3BF4" w:rsidP="004230FF">
            <w:pPr>
              <w:jc w:val="center"/>
            </w:pPr>
            <w:r>
              <w:t>Guest</w:t>
            </w:r>
          </w:p>
        </w:tc>
      </w:tr>
      <w:tr w:rsidR="00AB3BF4" w14:paraId="276D336E" w14:textId="77777777" w:rsidTr="00A624BD">
        <w:tc>
          <w:tcPr>
            <w:tcW w:w="2405" w:type="dxa"/>
            <w:tcBorders>
              <w:right w:val="nil"/>
            </w:tcBorders>
          </w:tcPr>
          <w:p w14:paraId="0395A6CB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ข้อมูลพื้นฐานระบบ</w:t>
            </w:r>
          </w:p>
        </w:tc>
        <w:tc>
          <w:tcPr>
            <w:tcW w:w="1465" w:type="dxa"/>
            <w:tcBorders>
              <w:left w:val="nil"/>
              <w:right w:val="nil"/>
            </w:tcBorders>
          </w:tcPr>
          <w:p w14:paraId="1F2C5AA4" w14:textId="77777777" w:rsidR="00AB3BF4" w:rsidRDefault="00AB3BF4" w:rsidP="00F932B3"/>
        </w:tc>
        <w:tc>
          <w:tcPr>
            <w:tcW w:w="1747" w:type="dxa"/>
            <w:tcBorders>
              <w:left w:val="nil"/>
              <w:right w:val="nil"/>
            </w:tcBorders>
          </w:tcPr>
          <w:p w14:paraId="039E1575" w14:textId="77777777" w:rsidR="00AB3BF4" w:rsidRDefault="00AB3BF4" w:rsidP="00F932B3"/>
        </w:tc>
        <w:tc>
          <w:tcPr>
            <w:tcW w:w="1614" w:type="dxa"/>
            <w:tcBorders>
              <w:left w:val="nil"/>
              <w:right w:val="nil"/>
            </w:tcBorders>
          </w:tcPr>
          <w:p w14:paraId="1C9F76BA" w14:textId="77777777" w:rsidR="00AB3BF4" w:rsidRDefault="00AB3BF4" w:rsidP="00F932B3"/>
        </w:tc>
        <w:tc>
          <w:tcPr>
            <w:tcW w:w="1785" w:type="dxa"/>
            <w:tcBorders>
              <w:left w:val="nil"/>
            </w:tcBorders>
          </w:tcPr>
          <w:p w14:paraId="62A9CEBE" w14:textId="1EB83A40" w:rsidR="00AB3BF4" w:rsidRDefault="00AB3BF4" w:rsidP="00F932B3"/>
        </w:tc>
      </w:tr>
      <w:tr w:rsidR="00AB3BF4" w14:paraId="4AF8CF48" w14:textId="77777777" w:rsidTr="00A624BD">
        <w:tc>
          <w:tcPr>
            <w:tcW w:w="2405" w:type="dxa"/>
          </w:tcPr>
          <w:p w14:paraId="235AC5B9" w14:textId="77777777" w:rsidR="00AB3BF4" w:rsidRDefault="00AB3BF4" w:rsidP="00F932B3">
            <w:r>
              <w:rPr>
                <w:rFonts w:hint="cs"/>
                <w:cs/>
              </w:rPr>
              <w:t>ลงทะเบียน</w:t>
            </w:r>
          </w:p>
        </w:tc>
        <w:tc>
          <w:tcPr>
            <w:tcW w:w="1465" w:type="dxa"/>
          </w:tcPr>
          <w:p w14:paraId="6C601DF9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</w:tcPr>
          <w:p w14:paraId="3E6ADC82" w14:textId="77777777" w:rsidR="00AB3BF4" w:rsidRDefault="00AB3BF4" w:rsidP="00F932B3">
            <w:pPr>
              <w:jc w:val="center"/>
            </w:pPr>
          </w:p>
        </w:tc>
        <w:tc>
          <w:tcPr>
            <w:tcW w:w="1614" w:type="dxa"/>
          </w:tcPr>
          <w:p w14:paraId="40A134F9" w14:textId="77777777" w:rsidR="00AB3BF4" w:rsidRDefault="00AB3BF4" w:rsidP="00F932B3">
            <w:pPr>
              <w:jc w:val="center"/>
            </w:pPr>
          </w:p>
        </w:tc>
        <w:tc>
          <w:tcPr>
            <w:tcW w:w="1785" w:type="dxa"/>
          </w:tcPr>
          <w:p w14:paraId="249A353B" w14:textId="2C9A905E" w:rsidR="00AB3BF4" w:rsidRDefault="00AB3BF4" w:rsidP="00F932B3">
            <w:pPr>
              <w:jc w:val="center"/>
            </w:pPr>
          </w:p>
        </w:tc>
      </w:tr>
      <w:tr w:rsidR="00AB3BF4" w14:paraId="76CA7A5F" w14:textId="77777777" w:rsidTr="00A624BD">
        <w:tc>
          <w:tcPr>
            <w:tcW w:w="2405" w:type="dxa"/>
          </w:tcPr>
          <w:p w14:paraId="4634D57F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สมัครเป็นผู้ใช้</w:t>
            </w:r>
          </w:p>
        </w:tc>
        <w:tc>
          <w:tcPr>
            <w:tcW w:w="1465" w:type="dxa"/>
          </w:tcPr>
          <w:p w14:paraId="73EF48E4" w14:textId="77777777" w:rsidR="00AB3BF4" w:rsidRDefault="00AB3BF4" w:rsidP="00F932B3">
            <w:pPr>
              <w:jc w:val="center"/>
            </w:pPr>
          </w:p>
        </w:tc>
        <w:tc>
          <w:tcPr>
            <w:tcW w:w="1747" w:type="dxa"/>
          </w:tcPr>
          <w:p w14:paraId="3DCC5847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</w:tcPr>
          <w:p w14:paraId="7D01C596" w14:textId="672ED9F8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</w:tcPr>
          <w:p w14:paraId="63636299" w14:textId="037A1199" w:rsidR="00AB3BF4" w:rsidRPr="00F74DA3" w:rsidRDefault="00AB3BF4" w:rsidP="00F932B3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</w:tr>
      <w:tr w:rsidR="00AB3BF4" w14:paraId="49FCCE09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50C572D7" w14:textId="77777777" w:rsidR="00AB3BF4" w:rsidRDefault="00AB3BF4" w:rsidP="00F932B3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1D38456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6A88B619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C7CAC15" w14:textId="0B6CFEB3" w:rsidR="00AB3BF4" w:rsidRP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19BEDBA3" w14:textId="480615BC" w:rsidR="00AB3BF4" w:rsidRDefault="00AB3BF4" w:rsidP="00F932B3">
            <w:pPr>
              <w:jc w:val="center"/>
            </w:pPr>
            <w:r>
              <w:sym w:font="Wingdings" w:char="F0FC"/>
            </w:r>
          </w:p>
        </w:tc>
      </w:tr>
      <w:tr w:rsidR="00AB3BF4" w14:paraId="55D8E946" w14:textId="77777777" w:rsidTr="00A624BD">
        <w:tc>
          <w:tcPr>
            <w:tcW w:w="2405" w:type="dxa"/>
            <w:tcBorders>
              <w:right w:val="nil"/>
            </w:tcBorders>
          </w:tcPr>
          <w:p w14:paraId="0279169A" w14:textId="77777777" w:rsidR="00AB3BF4" w:rsidRDefault="00AB3BF4" w:rsidP="00F932B3">
            <w:r>
              <w:rPr>
                <w:rFonts w:hint="cs"/>
                <w:cs/>
              </w:rPr>
              <w:t xml:space="preserve">ข้อมูล </w:t>
            </w:r>
            <w:r>
              <w:t>Post</w:t>
            </w:r>
          </w:p>
        </w:tc>
        <w:tc>
          <w:tcPr>
            <w:tcW w:w="1465" w:type="dxa"/>
            <w:tcBorders>
              <w:left w:val="nil"/>
              <w:right w:val="nil"/>
            </w:tcBorders>
          </w:tcPr>
          <w:p w14:paraId="7A64B190" w14:textId="77777777" w:rsidR="00AB3BF4" w:rsidRDefault="00AB3BF4" w:rsidP="00F932B3">
            <w:pPr>
              <w:jc w:val="center"/>
            </w:pPr>
          </w:p>
        </w:tc>
        <w:tc>
          <w:tcPr>
            <w:tcW w:w="1747" w:type="dxa"/>
            <w:tcBorders>
              <w:left w:val="nil"/>
              <w:right w:val="nil"/>
            </w:tcBorders>
          </w:tcPr>
          <w:p w14:paraId="03FCD42F" w14:textId="77777777" w:rsidR="00AB3BF4" w:rsidRDefault="00AB3BF4" w:rsidP="00F932B3">
            <w:pPr>
              <w:jc w:val="center"/>
            </w:pPr>
          </w:p>
        </w:tc>
        <w:tc>
          <w:tcPr>
            <w:tcW w:w="1614" w:type="dxa"/>
            <w:tcBorders>
              <w:left w:val="nil"/>
              <w:right w:val="nil"/>
            </w:tcBorders>
          </w:tcPr>
          <w:p w14:paraId="1B5CEB24" w14:textId="77777777" w:rsidR="00AB3BF4" w:rsidRDefault="00AB3BF4" w:rsidP="00F932B3">
            <w:pPr>
              <w:jc w:val="center"/>
            </w:pPr>
          </w:p>
        </w:tc>
        <w:tc>
          <w:tcPr>
            <w:tcW w:w="1785" w:type="dxa"/>
            <w:tcBorders>
              <w:left w:val="nil"/>
            </w:tcBorders>
          </w:tcPr>
          <w:p w14:paraId="1564C4A7" w14:textId="45E272DA" w:rsidR="00AB3BF4" w:rsidRDefault="00AB3BF4" w:rsidP="00F932B3">
            <w:pPr>
              <w:jc w:val="center"/>
            </w:pPr>
          </w:p>
        </w:tc>
      </w:tr>
      <w:tr w:rsidR="00AB3BF4" w14:paraId="06429C58" w14:textId="77777777" w:rsidTr="00A624BD">
        <w:tc>
          <w:tcPr>
            <w:tcW w:w="2405" w:type="dxa"/>
          </w:tcPr>
          <w:p w14:paraId="7D79FB84" w14:textId="77777777" w:rsidR="00AB3BF4" w:rsidRDefault="00AB3BF4" w:rsidP="00F932B3">
            <w:r>
              <w:rPr>
                <w:rFonts w:hint="cs"/>
                <w:cs/>
              </w:rPr>
              <w:t xml:space="preserve">สร้าง แก้ไข </w:t>
            </w:r>
            <w:r>
              <w:t>Post</w:t>
            </w:r>
          </w:p>
        </w:tc>
        <w:tc>
          <w:tcPr>
            <w:tcW w:w="1465" w:type="dxa"/>
          </w:tcPr>
          <w:p w14:paraId="4BB2F608" w14:textId="77777777" w:rsidR="00AB3BF4" w:rsidRDefault="00AB3BF4" w:rsidP="00F932B3">
            <w:pPr>
              <w:jc w:val="center"/>
            </w:pPr>
          </w:p>
        </w:tc>
        <w:tc>
          <w:tcPr>
            <w:tcW w:w="1747" w:type="dxa"/>
          </w:tcPr>
          <w:p w14:paraId="2B956D25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</w:tcPr>
          <w:p w14:paraId="0CAF5DA1" w14:textId="6F73D950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</w:tcPr>
          <w:p w14:paraId="1E88EEEC" w14:textId="56B584AA" w:rsidR="00AB3BF4" w:rsidRDefault="00AB3BF4" w:rsidP="00F932B3">
            <w:pPr>
              <w:jc w:val="center"/>
            </w:pPr>
          </w:p>
        </w:tc>
      </w:tr>
      <w:tr w:rsidR="00AB3BF4" w14:paraId="61987D9D" w14:textId="77777777" w:rsidTr="00A624BD">
        <w:tc>
          <w:tcPr>
            <w:tcW w:w="2405" w:type="dxa"/>
          </w:tcPr>
          <w:p w14:paraId="44748FD2" w14:textId="77777777" w:rsidR="00AB3BF4" w:rsidRDefault="00AB3BF4" w:rsidP="00F932B3">
            <w:r>
              <w:rPr>
                <w:rFonts w:hint="cs"/>
                <w:cs/>
              </w:rPr>
              <w:t xml:space="preserve">ลบ </w:t>
            </w:r>
            <w:r>
              <w:t>Post</w:t>
            </w:r>
          </w:p>
        </w:tc>
        <w:tc>
          <w:tcPr>
            <w:tcW w:w="1465" w:type="dxa"/>
          </w:tcPr>
          <w:p w14:paraId="46BE3970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</w:tcPr>
          <w:p w14:paraId="0AAE68D7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</w:tcPr>
          <w:p w14:paraId="405454DC" w14:textId="4A64CC6C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</w:tcPr>
          <w:p w14:paraId="5FF8A9D7" w14:textId="3EA7A43C" w:rsidR="00AB3BF4" w:rsidRDefault="00AB3BF4" w:rsidP="00F932B3">
            <w:pPr>
              <w:jc w:val="center"/>
            </w:pPr>
          </w:p>
        </w:tc>
      </w:tr>
      <w:tr w:rsidR="00AB3BF4" w14:paraId="24E50DB8" w14:textId="77777777" w:rsidTr="00A624BD">
        <w:tc>
          <w:tcPr>
            <w:tcW w:w="2405" w:type="dxa"/>
          </w:tcPr>
          <w:p w14:paraId="3217C814" w14:textId="77777777" w:rsidR="00AB3BF4" w:rsidRDefault="00AB3BF4" w:rsidP="00F932B3">
            <w:r>
              <w:rPr>
                <w:rFonts w:hint="cs"/>
                <w:cs/>
              </w:rPr>
              <w:t xml:space="preserve">อ่าน </w:t>
            </w:r>
            <w:r>
              <w:t>Post</w:t>
            </w:r>
          </w:p>
        </w:tc>
        <w:tc>
          <w:tcPr>
            <w:tcW w:w="1465" w:type="dxa"/>
          </w:tcPr>
          <w:p w14:paraId="55636B26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</w:tcPr>
          <w:p w14:paraId="6212805F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</w:tcPr>
          <w:p w14:paraId="3593A818" w14:textId="1803168A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</w:tcPr>
          <w:p w14:paraId="7AD3A81B" w14:textId="7E484533" w:rsidR="00AB3BF4" w:rsidRDefault="00AB3BF4" w:rsidP="00F932B3">
            <w:pPr>
              <w:jc w:val="center"/>
            </w:pPr>
            <w:r>
              <w:sym w:font="Wingdings" w:char="F0FC"/>
            </w:r>
          </w:p>
        </w:tc>
      </w:tr>
      <w:tr w:rsidR="00AB3BF4" w14:paraId="65B10B4F" w14:textId="77777777" w:rsidTr="00A624BD">
        <w:tc>
          <w:tcPr>
            <w:tcW w:w="2405" w:type="dxa"/>
          </w:tcPr>
          <w:p w14:paraId="024C13B4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ค้นหา</w:t>
            </w:r>
          </w:p>
        </w:tc>
        <w:tc>
          <w:tcPr>
            <w:tcW w:w="1465" w:type="dxa"/>
          </w:tcPr>
          <w:p w14:paraId="3B9C9B49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</w:tcPr>
          <w:p w14:paraId="01FE1086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</w:tcPr>
          <w:p w14:paraId="4B71E378" w14:textId="498474AA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</w:tcPr>
          <w:p w14:paraId="0ACC965C" w14:textId="7CA47037" w:rsidR="00AB3BF4" w:rsidRDefault="00AB3BF4" w:rsidP="00F932B3">
            <w:pPr>
              <w:jc w:val="center"/>
            </w:pPr>
            <w:r>
              <w:sym w:font="Wingdings" w:char="F0FC"/>
            </w:r>
          </w:p>
        </w:tc>
      </w:tr>
      <w:tr w:rsidR="00AB3BF4" w14:paraId="7915EDBA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540BB5E6" w14:textId="12637A15" w:rsidR="00AB3BF4" w:rsidRDefault="00AB3BF4" w:rsidP="00464517">
            <w:pPr>
              <w:ind w:right="596"/>
            </w:pPr>
            <w:r>
              <w:rPr>
                <w:rFonts w:hint="cs"/>
                <w:cs/>
              </w:rPr>
              <w:t xml:space="preserve">ถูกใจ </w:t>
            </w:r>
            <w:r>
              <w:t>Post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604E0BCC" w14:textId="77777777" w:rsidR="00AB3BF4" w:rsidRPr="00F74DA3" w:rsidRDefault="00AB3BF4" w:rsidP="00F932B3"/>
        </w:tc>
        <w:tc>
          <w:tcPr>
            <w:tcW w:w="1747" w:type="dxa"/>
            <w:tcBorders>
              <w:bottom w:val="single" w:sz="4" w:space="0" w:color="auto"/>
            </w:tcBorders>
          </w:tcPr>
          <w:p w14:paraId="2D2789BF" w14:textId="77777777" w:rsidR="00AB3BF4" w:rsidRPr="00F74DA3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35DD1C6A" w14:textId="797C7100" w:rsidR="00AB3BF4" w:rsidRDefault="00AB3BF4" w:rsidP="00AB3BF4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60DC28CB" w14:textId="6B30453D" w:rsidR="00AB3BF4" w:rsidRDefault="00AB3BF4" w:rsidP="00F932B3"/>
        </w:tc>
      </w:tr>
      <w:tr w:rsidR="00AB3BF4" w14:paraId="08C78978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161DF5C6" w14:textId="32690EA5" w:rsidR="00AB3BF4" w:rsidRDefault="00AB3BF4" w:rsidP="00464517">
            <w:pPr>
              <w:ind w:right="596"/>
              <w:rPr>
                <w:cs/>
              </w:rPr>
            </w:pPr>
            <w:r>
              <w:t>Comment Post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166A7C6E" w14:textId="77777777" w:rsidR="00AB3BF4" w:rsidRPr="00F74DA3" w:rsidRDefault="00AB3BF4" w:rsidP="00F932B3"/>
        </w:tc>
        <w:tc>
          <w:tcPr>
            <w:tcW w:w="1747" w:type="dxa"/>
            <w:tcBorders>
              <w:bottom w:val="single" w:sz="4" w:space="0" w:color="auto"/>
            </w:tcBorders>
          </w:tcPr>
          <w:p w14:paraId="0E345717" w14:textId="3F84CD91" w:rsidR="00AB3BF4" w:rsidRPr="00F74DA3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20BA1E0C" w14:textId="360805A3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08FDB9A4" w14:textId="7E97CDAB" w:rsidR="00AB3BF4" w:rsidRDefault="00AB3BF4" w:rsidP="00F932B3"/>
        </w:tc>
      </w:tr>
      <w:tr w:rsidR="00AB3BF4" w14:paraId="5861466E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47E147C3" w14:textId="26477E69" w:rsidR="00AB3BF4" w:rsidRDefault="00AB3BF4" w:rsidP="00464517">
            <w:pPr>
              <w:ind w:right="596"/>
            </w:pPr>
            <w:r>
              <w:t>Bookmark Post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88ACE52" w14:textId="77777777" w:rsidR="00AB3BF4" w:rsidRPr="00F74DA3" w:rsidRDefault="00AB3BF4" w:rsidP="00F932B3"/>
        </w:tc>
        <w:tc>
          <w:tcPr>
            <w:tcW w:w="1747" w:type="dxa"/>
            <w:tcBorders>
              <w:bottom w:val="single" w:sz="4" w:space="0" w:color="auto"/>
            </w:tcBorders>
          </w:tcPr>
          <w:p w14:paraId="7019E864" w14:textId="08B0679F" w:rsidR="00AB3BF4" w:rsidRPr="00F74DA3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3EB84E6" w14:textId="6CCD02C6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2CF544E8" w14:textId="1F1F6ED4" w:rsidR="00AB3BF4" w:rsidRDefault="00AB3BF4" w:rsidP="00F932B3"/>
        </w:tc>
      </w:tr>
      <w:tr w:rsidR="00AB3BF4" w14:paraId="2223DFF1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594DEDAF" w14:textId="77777777" w:rsidR="00AB3BF4" w:rsidRDefault="00AB3BF4" w:rsidP="00F932B3">
            <w:r>
              <w:rPr>
                <w:rFonts w:hint="cs"/>
                <w:cs/>
              </w:rPr>
              <w:t xml:space="preserve">รายงาน </w:t>
            </w:r>
            <w:r>
              <w:t>Post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1DA428D2" w14:textId="77777777" w:rsidR="00AB3BF4" w:rsidRDefault="00AB3BF4" w:rsidP="00F932B3"/>
        </w:tc>
        <w:tc>
          <w:tcPr>
            <w:tcW w:w="1747" w:type="dxa"/>
            <w:tcBorders>
              <w:bottom w:val="single" w:sz="4" w:space="0" w:color="auto"/>
            </w:tcBorders>
          </w:tcPr>
          <w:p w14:paraId="3DBEB663" w14:textId="77777777" w:rsidR="00AB3BF4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7C81011C" w14:textId="0FF0477D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5867D359" w14:textId="4D5622C7" w:rsidR="00AB3BF4" w:rsidRDefault="00AB3BF4" w:rsidP="00F932B3"/>
        </w:tc>
      </w:tr>
      <w:tr w:rsidR="00AB3BF4" w14:paraId="516F2F92" w14:textId="77777777" w:rsidTr="00A624BD">
        <w:tc>
          <w:tcPr>
            <w:tcW w:w="2405" w:type="dxa"/>
            <w:tcBorders>
              <w:bottom w:val="single" w:sz="4" w:space="0" w:color="auto"/>
              <w:right w:val="nil"/>
            </w:tcBorders>
          </w:tcPr>
          <w:p w14:paraId="2BBCF5B2" w14:textId="33755395" w:rsidR="00AB3BF4" w:rsidRDefault="00AB3BF4" w:rsidP="00F932B3">
            <w:r>
              <w:rPr>
                <w:rFonts w:hint="cs"/>
                <w:cs/>
              </w:rPr>
              <w:t xml:space="preserve">ข้อมูล </w:t>
            </w:r>
            <w:r>
              <w:t xml:space="preserve">Comment </w:t>
            </w: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nil"/>
            </w:tcBorders>
          </w:tcPr>
          <w:p w14:paraId="0B2A6663" w14:textId="77777777" w:rsidR="00AB3BF4" w:rsidRDefault="00AB3BF4" w:rsidP="00F932B3"/>
        </w:tc>
        <w:tc>
          <w:tcPr>
            <w:tcW w:w="1747" w:type="dxa"/>
            <w:tcBorders>
              <w:left w:val="nil"/>
              <w:bottom w:val="single" w:sz="4" w:space="0" w:color="auto"/>
              <w:right w:val="nil"/>
            </w:tcBorders>
          </w:tcPr>
          <w:p w14:paraId="74A6AAB2" w14:textId="77777777" w:rsidR="00AB3BF4" w:rsidRPr="00F74DA3" w:rsidRDefault="00AB3BF4" w:rsidP="00F932B3">
            <w:pPr>
              <w:jc w:val="center"/>
            </w:pPr>
          </w:p>
        </w:tc>
        <w:tc>
          <w:tcPr>
            <w:tcW w:w="1614" w:type="dxa"/>
            <w:tcBorders>
              <w:left w:val="nil"/>
              <w:bottom w:val="single" w:sz="4" w:space="0" w:color="auto"/>
              <w:right w:val="nil"/>
            </w:tcBorders>
          </w:tcPr>
          <w:p w14:paraId="3999C0F8" w14:textId="77777777" w:rsidR="00AB3BF4" w:rsidRPr="00AB3BF4" w:rsidRDefault="00AB3BF4" w:rsidP="00AB3BF4">
            <w:pPr>
              <w:jc w:val="center"/>
              <w:rPr>
                <w:b/>
                <w:bCs/>
              </w:rPr>
            </w:pPr>
          </w:p>
        </w:tc>
        <w:tc>
          <w:tcPr>
            <w:tcW w:w="1785" w:type="dxa"/>
            <w:tcBorders>
              <w:left w:val="nil"/>
              <w:bottom w:val="single" w:sz="4" w:space="0" w:color="auto"/>
            </w:tcBorders>
          </w:tcPr>
          <w:p w14:paraId="38EF5A7D" w14:textId="7C1480AF" w:rsidR="00AB3BF4" w:rsidRDefault="00AB3BF4" w:rsidP="00F932B3"/>
        </w:tc>
      </w:tr>
      <w:tr w:rsidR="00AB3BF4" w14:paraId="2473E88F" w14:textId="77777777" w:rsidTr="00A624BD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2E82B849" w14:textId="22237EBC" w:rsidR="00AB3BF4" w:rsidRDefault="00AB3BF4" w:rsidP="004645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สร้าง แก้ไข </w:t>
            </w:r>
            <w:r>
              <w:t>Comment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910C" w14:textId="77777777" w:rsidR="00AB3BF4" w:rsidRDefault="00AB3BF4" w:rsidP="001204A0">
            <w:pPr>
              <w:jc w:val="center"/>
            </w:pPr>
          </w:p>
        </w:tc>
        <w:tc>
          <w:tcPr>
            <w:tcW w:w="1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72F8" w14:textId="2FAC6495" w:rsidR="00AB3BF4" w:rsidRPr="00F74DA3" w:rsidRDefault="00AB3BF4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EA7E" w14:textId="0FF34D12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left w:val="single" w:sz="4" w:space="0" w:color="auto"/>
              <w:bottom w:val="single" w:sz="4" w:space="0" w:color="auto"/>
            </w:tcBorders>
          </w:tcPr>
          <w:p w14:paraId="2150665E" w14:textId="5A8CCCA0" w:rsidR="00AB3BF4" w:rsidRDefault="00AB3BF4" w:rsidP="001204A0">
            <w:pPr>
              <w:jc w:val="center"/>
            </w:pPr>
          </w:p>
        </w:tc>
      </w:tr>
      <w:tr w:rsidR="00AB3BF4" w14:paraId="4BAE21AB" w14:textId="77777777" w:rsidTr="00A624BD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014E53BA" w14:textId="0EBF2612" w:rsidR="00AB3BF4" w:rsidRDefault="00AB3BF4" w:rsidP="004645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 </w:t>
            </w:r>
            <w:r>
              <w:t>Comment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2D0" w14:textId="039B7994" w:rsidR="00AB3BF4" w:rsidRDefault="00AB3BF4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0E7" w14:textId="7E93E73F" w:rsidR="00AB3BF4" w:rsidRPr="00F74DA3" w:rsidRDefault="00AB3BF4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1ECA" w14:textId="03E06A09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left w:val="single" w:sz="4" w:space="0" w:color="auto"/>
              <w:bottom w:val="single" w:sz="4" w:space="0" w:color="auto"/>
            </w:tcBorders>
          </w:tcPr>
          <w:p w14:paraId="15C1ED02" w14:textId="2D3AD1D8" w:rsidR="00AB3BF4" w:rsidRDefault="00AB3BF4" w:rsidP="001204A0">
            <w:pPr>
              <w:jc w:val="center"/>
            </w:pPr>
          </w:p>
        </w:tc>
      </w:tr>
      <w:tr w:rsidR="00AB3BF4" w14:paraId="44E1E997" w14:textId="77777777" w:rsidTr="00A624BD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5EBABED1" w14:textId="4556D5DA" w:rsidR="00AB3BF4" w:rsidRDefault="00AB3BF4" w:rsidP="004645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อ่าน </w:t>
            </w:r>
            <w:r>
              <w:t>Comment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513C" w14:textId="0B1B5CD8" w:rsidR="00AB3BF4" w:rsidRDefault="00AB3BF4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4790" w14:textId="33C56ECF" w:rsidR="00AB3BF4" w:rsidRPr="00F74DA3" w:rsidRDefault="00AB3BF4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2E6A" w14:textId="53507B1D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left w:val="single" w:sz="4" w:space="0" w:color="auto"/>
              <w:bottom w:val="single" w:sz="4" w:space="0" w:color="auto"/>
            </w:tcBorders>
          </w:tcPr>
          <w:p w14:paraId="06AA0DD9" w14:textId="0E5704A0" w:rsidR="00AB3BF4" w:rsidRDefault="00AB3BF4" w:rsidP="001204A0">
            <w:pPr>
              <w:jc w:val="center"/>
            </w:pPr>
            <w:r>
              <w:sym w:font="Wingdings" w:char="F0FC"/>
            </w:r>
          </w:p>
        </w:tc>
      </w:tr>
      <w:tr w:rsidR="00AB3BF4" w14:paraId="7167C5EF" w14:textId="77777777" w:rsidTr="00A624BD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1DF5937D" w14:textId="45382D74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ถูกใจ </w:t>
            </w:r>
            <w:r>
              <w:t>Comment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E385" w14:textId="77777777" w:rsidR="00AB3BF4" w:rsidRDefault="00AB3BF4" w:rsidP="001204A0">
            <w:pPr>
              <w:jc w:val="center"/>
            </w:pPr>
          </w:p>
        </w:tc>
        <w:tc>
          <w:tcPr>
            <w:tcW w:w="1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5F9A" w14:textId="77DE8BF7" w:rsidR="00AB3BF4" w:rsidRPr="00F74DA3" w:rsidRDefault="00AB3BF4" w:rsidP="001204A0">
            <w:pPr>
              <w:jc w:val="center"/>
            </w:pPr>
            <w:r>
              <w:sym w:font="Wingdings" w:char="F0FC"/>
            </w:r>
          </w:p>
        </w:tc>
        <w:tc>
          <w:tcPr>
            <w:tcW w:w="1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5C17" w14:textId="13EDE658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left w:val="single" w:sz="4" w:space="0" w:color="auto"/>
              <w:bottom w:val="single" w:sz="4" w:space="0" w:color="auto"/>
            </w:tcBorders>
          </w:tcPr>
          <w:p w14:paraId="00705B36" w14:textId="67566C80" w:rsidR="00AB3BF4" w:rsidRDefault="00AB3BF4" w:rsidP="001204A0">
            <w:pPr>
              <w:jc w:val="center"/>
            </w:pPr>
          </w:p>
        </w:tc>
      </w:tr>
      <w:tr w:rsidR="00AB3BF4" w14:paraId="458F565E" w14:textId="77777777" w:rsidTr="00A624BD">
        <w:tc>
          <w:tcPr>
            <w:tcW w:w="2405" w:type="dxa"/>
            <w:tcBorders>
              <w:bottom w:val="single" w:sz="4" w:space="0" w:color="auto"/>
              <w:right w:val="single" w:sz="4" w:space="0" w:color="auto"/>
            </w:tcBorders>
          </w:tcPr>
          <w:p w14:paraId="55F145DB" w14:textId="33C86FBF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รายงาน </w:t>
            </w:r>
            <w:r>
              <w:t>Comment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C11F" w14:textId="77777777" w:rsidR="00AB3BF4" w:rsidRDefault="00AB3BF4" w:rsidP="001204A0">
            <w:pPr>
              <w:jc w:val="center"/>
            </w:pPr>
          </w:p>
        </w:tc>
        <w:tc>
          <w:tcPr>
            <w:tcW w:w="17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7E94" w14:textId="2FAC785F" w:rsidR="00AB3BF4" w:rsidRPr="00F74DA3" w:rsidRDefault="00AB3BF4" w:rsidP="001204A0">
            <w:pPr>
              <w:jc w:val="center"/>
              <w:rPr>
                <w:cs/>
              </w:rPr>
            </w:pPr>
            <w:r>
              <w:sym w:font="Wingdings" w:char="F0FC"/>
            </w:r>
          </w:p>
        </w:tc>
        <w:tc>
          <w:tcPr>
            <w:tcW w:w="16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8F99" w14:textId="28AA806F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left w:val="single" w:sz="4" w:space="0" w:color="auto"/>
              <w:bottom w:val="single" w:sz="4" w:space="0" w:color="auto"/>
            </w:tcBorders>
          </w:tcPr>
          <w:p w14:paraId="7146D612" w14:textId="3F12C648" w:rsidR="00AB3BF4" w:rsidRDefault="00AB3BF4" w:rsidP="001204A0">
            <w:pPr>
              <w:jc w:val="center"/>
            </w:pPr>
          </w:p>
        </w:tc>
      </w:tr>
      <w:tr w:rsidR="00AB3BF4" w14:paraId="4D330CCB" w14:textId="77777777" w:rsidTr="00A624BD">
        <w:tc>
          <w:tcPr>
            <w:tcW w:w="2405" w:type="dxa"/>
            <w:tcBorders>
              <w:bottom w:val="single" w:sz="4" w:space="0" w:color="auto"/>
              <w:right w:val="nil"/>
            </w:tcBorders>
          </w:tcPr>
          <w:p w14:paraId="5552D586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ข้อมูลคอร์ส</w:t>
            </w:r>
          </w:p>
        </w:tc>
        <w:tc>
          <w:tcPr>
            <w:tcW w:w="1465" w:type="dxa"/>
            <w:tcBorders>
              <w:left w:val="nil"/>
              <w:bottom w:val="single" w:sz="4" w:space="0" w:color="auto"/>
              <w:right w:val="nil"/>
            </w:tcBorders>
          </w:tcPr>
          <w:p w14:paraId="65D65FA0" w14:textId="77777777" w:rsidR="00AB3BF4" w:rsidRDefault="00AB3BF4" w:rsidP="00F932B3"/>
        </w:tc>
        <w:tc>
          <w:tcPr>
            <w:tcW w:w="1747" w:type="dxa"/>
            <w:tcBorders>
              <w:left w:val="nil"/>
              <w:bottom w:val="single" w:sz="4" w:space="0" w:color="auto"/>
              <w:right w:val="nil"/>
            </w:tcBorders>
          </w:tcPr>
          <w:p w14:paraId="6C1F772E" w14:textId="77777777" w:rsidR="00AB3BF4" w:rsidRPr="00F74DA3" w:rsidRDefault="00AB3BF4" w:rsidP="00F932B3">
            <w:pPr>
              <w:jc w:val="center"/>
            </w:pPr>
          </w:p>
        </w:tc>
        <w:tc>
          <w:tcPr>
            <w:tcW w:w="1614" w:type="dxa"/>
            <w:tcBorders>
              <w:left w:val="nil"/>
              <w:bottom w:val="single" w:sz="4" w:space="0" w:color="auto"/>
              <w:right w:val="nil"/>
            </w:tcBorders>
          </w:tcPr>
          <w:p w14:paraId="34F93497" w14:textId="77777777" w:rsidR="00AB3BF4" w:rsidRPr="00AB3BF4" w:rsidRDefault="00AB3BF4" w:rsidP="00AB3BF4">
            <w:pPr>
              <w:jc w:val="center"/>
              <w:rPr>
                <w:b/>
                <w:bCs/>
              </w:rPr>
            </w:pPr>
          </w:p>
        </w:tc>
        <w:tc>
          <w:tcPr>
            <w:tcW w:w="1785" w:type="dxa"/>
            <w:tcBorders>
              <w:left w:val="nil"/>
              <w:bottom w:val="single" w:sz="4" w:space="0" w:color="auto"/>
            </w:tcBorders>
          </w:tcPr>
          <w:p w14:paraId="0E2C1BCC" w14:textId="108AB973" w:rsidR="00AB3BF4" w:rsidRDefault="00AB3BF4" w:rsidP="00F932B3"/>
        </w:tc>
      </w:tr>
      <w:tr w:rsidR="00AB3BF4" w14:paraId="032CFD9B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3A7E9D9D" w14:textId="46B347A0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การเปิดคอร</w:t>
            </w:r>
            <w:proofErr w:type="spellStart"/>
            <w:r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6717005" w14:textId="77777777" w:rsidR="00AB3BF4" w:rsidRDefault="00AB3BF4" w:rsidP="00F932B3"/>
        </w:tc>
        <w:tc>
          <w:tcPr>
            <w:tcW w:w="1747" w:type="dxa"/>
            <w:tcBorders>
              <w:bottom w:val="single" w:sz="4" w:space="0" w:color="auto"/>
            </w:tcBorders>
          </w:tcPr>
          <w:p w14:paraId="68E33D71" w14:textId="2C080C92" w:rsidR="00AB3BF4" w:rsidRPr="00F74DA3" w:rsidRDefault="00AB3BF4" w:rsidP="00F932B3">
            <w:pPr>
              <w:jc w:val="center"/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6AB2D14" w14:textId="300DDA39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70B8F8C8" w14:textId="57634717" w:rsidR="00AB3BF4" w:rsidRDefault="00AB3BF4" w:rsidP="00F932B3"/>
        </w:tc>
      </w:tr>
      <w:tr w:rsidR="00AB3BF4" w14:paraId="434E0AC9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7009DAFA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แก้ไขคอร์ส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522A774" w14:textId="77777777" w:rsidR="00AB3BF4" w:rsidRDefault="00AB3BF4" w:rsidP="00F932B3"/>
        </w:tc>
        <w:tc>
          <w:tcPr>
            <w:tcW w:w="1747" w:type="dxa"/>
            <w:tcBorders>
              <w:bottom w:val="single" w:sz="4" w:space="0" w:color="auto"/>
            </w:tcBorders>
          </w:tcPr>
          <w:p w14:paraId="5D7ED6A5" w14:textId="4BD6F8D5" w:rsidR="00AB3BF4" w:rsidRPr="00F74DA3" w:rsidRDefault="00AB3BF4" w:rsidP="00F932B3">
            <w:pPr>
              <w:jc w:val="center"/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02E87536" w14:textId="1E798384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65FD590C" w14:textId="3FED0513" w:rsidR="00AB3BF4" w:rsidRDefault="00AB3BF4" w:rsidP="00F932B3"/>
        </w:tc>
      </w:tr>
      <w:tr w:rsidR="00AB3BF4" w14:paraId="73C753C2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24008A4D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ลบคอร์ส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43C6782D" w14:textId="77777777" w:rsidR="00AB3BF4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2FFD25C6" w14:textId="1114DB46" w:rsidR="00AB3BF4" w:rsidRPr="00F74DA3" w:rsidRDefault="00AB3BF4" w:rsidP="00F932B3">
            <w:pPr>
              <w:jc w:val="center"/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370D0445" w14:textId="36B72B62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1D9EE517" w14:textId="2AE53AC9" w:rsidR="00AB3BF4" w:rsidRDefault="00AB3BF4" w:rsidP="00F932B3"/>
        </w:tc>
      </w:tr>
      <w:tr w:rsidR="00AB3BF4" w14:paraId="755D5D3B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40E5205A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การสมัครคอร์ส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311705AC" w14:textId="77777777" w:rsidR="00AB3BF4" w:rsidRDefault="00AB3BF4" w:rsidP="00F932B3"/>
        </w:tc>
        <w:tc>
          <w:tcPr>
            <w:tcW w:w="1747" w:type="dxa"/>
            <w:tcBorders>
              <w:bottom w:val="single" w:sz="4" w:space="0" w:color="auto"/>
            </w:tcBorders>
          </w:tcPr>
          <w:p w14:paraId="5B415D51" w14:textId="77777777" w:rsidR="00AB3BF4" w:rsidRPr="00F74DA3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31789187" w14:textId="682CC260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75A5D15A" w14:textId="09698DFB" w:rsidR="00AB3BF4" w:rsidRDefault="00AB3BF4" w:rsidP="00F932B3"/>
        </w:tc>
      </w:tr>
      <w:tr w:rsidR="00AB3BF4" w14:paraId="43FBBAB0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19CEA43C" w14:textId="54C9CA65" w:rsidR="00AB3BF4" w:rsidRDefault="00AB3BF4" w:rsidP="00F932B3">
            <w:pPr>
              <w:rPr>
                <w:cs/>
              </w:rPr>
            </w:pPr>
            <w:r w:rsidRPr="00ED45B4">
              <w:t>Request</w:t>
            </w:r>
            <w:r w:rsidRPr="00ED45B4">
              <w:rPr>
                <w:rFonts w:cs="TH SarabunPSK"/>
                <w:cs/>
              </w:rPr>
              <w:t>ขอให้เปิ</w:t>
            </w:r>
            <w:r w:rsidR="00A624BD">
              <w:rPr>
                <w:rFonts w:cs="TH SarabunPSK" w:hint="cs"/>
                <w:cs/>
              </w:rPr>
              <w:t>ด</w:t>
            </w:r>
            <w:r w:rsidRPr="00ED45B4">
              <w:rPr>
                <w:rFonts w:cs="TH SarabunPSK"/>
                <w:cs/>
              </w:rPr>
              <w:t>คอร</w:t>
            </w:r>
            <w:proofErr w:type="spellStart"/>
            <w:r w:rsidRPr="00ED45B4">
              <w:rPr>
                <w:rFonts w:cs="TH SarabunPSK"/>
                <w:cs/>
              </w:rPr>
              <w:t>์ส</w:t>
            </w:r>
            <w:proofErr w:type="spellEnd"/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277F58C1" w14:textId="77777777" w:rsidR="00AB3BF4" w:rsidRDefault="00AB3BF4" w:rsidP="00F932B3">
            <w:pPr>
              <w:jc w:val="center"/>
            </w:pP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5B7CBE7A" w14:textId="77777777" w:rsidR="00AB3BF4" w:rsidRPr="00F74DA3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6812D615" w14:textId="1829D4B0" w:rsidR="00AB3BF4" w:rsidRPr="00AB3BF4" w:rsidRDefault="00AB3BF4" w:rsidP="00AB3BF4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5BA42A68" w14:textId="7973BC7C" w:rsidR="00AB3BF4" w:rsidRDefault="00AB3BF4" w:rsidP="00F932B3"/>
        </w:tc>
      </w:tr>
      <w:tr w:rsidR="00AB3BF4" w14:paraId="6EA2AAC1" w14:textId="77777777" w:rsidTr="00A624BD">
        <w:tc>
          <w:tcPr>
            <w:tcW w:w="2405" w:type="dxa"/>
            <w:tcBorders>
              <w:bottom w:val="single" w:sz="4" w:space="0" w:color="auto"/>
            </w:tcBorders>
          </w:tcPr>
          <w:p w14:paraId="2EC9F5E2" w14:textId="023603AB" w:rsidR="00AB3BF4" w:rsidRPr="00ED45B4" w:rsidRDefault="00AB3BF4" w:rsidP="00F932B3">
            <w:r>
              <w:rPr>
                <w:rFonts w:hint="cs"/>
                <w:cs/>
              </w:rPr>
              <w:t>การรายงานคอร์ส</w:t>
            </w:r>
          </w:p>
        </w:tc>
        <w:tc>
          <w:tcPr>
            <w:tcW w:w="1465" w:type="dxa"/>
            <w:tcBorders>
              <w:bottom w:val="single" w:sz="4" w:space="0" w:color="auto"/>
            </w:tcBorders>
          </w:tcPr>
          <w:p w14:paraId="14EA9F3E" w14:textId="77777777" w:rsidR="00AB3BF4" w:rsidRDefault="00AB3BF4" w:rsidP="00F932B3">
            <w:pPr>
              <w:jc w:val="center"/>
            </w:pPr>
          </w:p>
        </w:tc>
        <w:tc>
          <w:tcPr>
            <w:tcW w:w="1747" w:type="dxa"/>
            <w:tcBorders>
              <w:bottom w:val="single" w:sz="4" w:space="0" w:color="auto"/>
            </w:tcBorders>
          </w:tcPr>
          <w:p w14:paraId="07EBD396" w14:textId="218B25F6" w:rsidR="00AB3BF4" w:rsidRPr="00F74DA3" w:rsidRDefault="00AB3BF4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CBDC629" w14:textId="17D1286D" w:rsidR="00AB3BF4" w:rsidRDefault="00AB3BF4" w:rsidP="00AB3BF4">
            <w:pPr>
              <w:jc w:val="center"/>
            </w:pPr>
            <w:r>
              <w:sym w:font="Wingdings" w:char="F0FC"/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7D20CE98" w14:textId="35ABD958" w:rsidR="00AB3BF4" w:rsidRDefault="00AB3BF4" w:rsidP="00F932B3"/>
        </w:tc>
      </w:tr>
      <w:tr w:rsidR="00AB3BF4" w14:paraId="7537C8E1" w14:textId="77777777" w:rsidTr="00A624BD">
        <w:tc>
          <w:tcPr>
            <w:tcW w:w="2405" w:type="dxa"/>
            <w:tcBorders>
              <w:right w:val="nil"/>
            </w:tcBorders>
          </w:tcPr>
          <w:p w14:paraId="2B35C2C9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ข้อมูลผู้ดูแล</w:t>
            </w:r>
          </w:p>
        </w:tc>
        <w:tc>
          <w:tcPr>
            <w:tcW w:w="1465" w:type="dxa"/>
            <w:tcBorders>
              <w:left w:val="nil"/>
              <w:right w:val="nil"/>
            </w:tcBorders>
          </w:tcPr>
          <w:p w14:paraId="487E727C" w14:textId="77777777" w:rsidR="00AB3BF4" w:rsidRDefault="00AB3BF4" w:rsidP="00F932B3"/>
        </w:tc>
        <w:tc>
          <w:tcPr>
            <w:tcW w:w="1747" w:type="dxa"/>
            <w:tcBorders>
              <w:left w:val="nil"/>
              <w:right w:val="nil"/>
            </w:tcBorders>
          </w:tcPr>
          <w:p w14:paraId="35FAD43E" w14:textId="77777777" w:rsidR="00AB3BF4" w:rsidRDefault="00AB3BF4" w:rsidP="00F932B3"/>
        </w:tc>
        <w:tc>
          <w:tcPr>
            <w:tcW w:w="1614" w:type="dxa"/>
            <w:tcBorders>
              <w:left w:val="nil"/>
              <w:right w:val="nil"/>
            </w:tcBorders>
          </w:tcPr>
          <w:p w14:paraId="235A3A60" w14:textId="77777777" w:rsidR="00AB3BF4" w:rsidRDefault="00AB3BF4" w:rsidP="00F932B3"/>
        </w:tc>
        <w:tc>
          <w:tcPr>
            <w:tcW w:w="1785" w:type="dxa"/>
            <w:tcBorders>
              <w:left w:val="nil"/>
            </w:tcBorders>
          </w:tcPr>
          <w:p w14:paraId="72AD1627" w14:textId="3767C76C" w:rsidR="00AB3BF4" w:rsidRDefault="00AB3BF4" w:rsidP="00F932B3"/>
        </w:tc>
      </w:tr>
      <w:tr w:rsidR="00AB3BF4" w14:paraId="61E0B5A2" w14:textId="77777777" w:rsidTr="00A624BD">
        <w:tc>
          <w:tcPr>
            <w:tcW w:w="2405" w:type="dxa"/>
          </w:tcPr>
          <w:p w14:paraId="6DAA4CC0" w14:textId="77777777" w:rsidR="00AB3BF4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อนุมัติการยืนยันตัวตน</w:t>
            </w:r>
          </w:p>
        </w:tc>
        <w:tc>
          <w:tcPr>
            <w:tcW w:w="1465" w:type="dxa"/>
          </w:tcPr>
          <w:p w14:paraId="394F40D6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</w:tcPr>
          <w:p w14:paraId="3077188D" w14:textId="77777777" w:rsidR="00AB3BF4" w:rsidRDefault="00AB3BF4" w:rsidP="00F932B3"/>
        </w:tc>
        <w:tc>
          <w:tcPr>
            <w:tcW w:w="1614" w:type="dxa"/>
          </w:tcPr>
          <w:p w14:paraId="43ECC7CB" w14:textId="77777777" w:rsidR="00AB3BF4" w:rsidRDefault="00AB3BF4" w:rsidP="00F932B3"/>
        </w:tc>
        <w:tc>
          <w:tcPr>
            <w:tcW w:w="1785" w:type="dxa"/>
          </w:tcPr>
          <w:p w14:paraId="63F5A5A6" w14:textId="22CA3F58" w:rsidR="00AB3BF4" w:rsidRDefault="00AB3BF4" w:rsidP="00F932B3"/>
        </w:tc>
      </w:tr>
      <w:tr w:rsidR="00AB3BF4" w14:paraId="481C2929" w14:textId="77777777" w:rsidTr="00A624BD">
        <w:tc>
          <w:tcPr>
            <w:tcW w:w="2405" w:type="dxa"/>
          </w:tcPr>
          <w:p w14:paraId="04A4EA03" w14:textId="71150BC7" w:rsidR="00AB3BF4" w:rsidRPr="001204A0" w:rsidRDefault="00AB3BF4" w:rsidP="00F932B3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 xml:space="preserve">ปิดกั้นการมองเห็น </w:t>
            </w:r>
            <w:r>
              <w:t xml:space="preserve">Post </w:t>
            </w:r>
            <w:r w:rsidRPr="001204A0">
              <w:t>Comment</w:t>
            </w:r>
            <w:r w:rsidR="00A624BD">
              <w:t xml:space="preserve"> </w:t>
            </w:r>
            <w:r w:rsidR="00A624BD">
              <w:rPr>
                <w:rFonts w:hint="cs"/>
                <w:cs/>
              </w:rPr>
              <w:t>และ คอร</w:t>
            </w:r>
            <w:proofErr w:type="spellStart"/>
            <w:r w:rsidR="00A624BD"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1465" w:type="dxa"/>
          </w:tcPr>
          <w:p w14:paraId="45B2269E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</w:tcPr>
          <w:p w14:paraId="5E8057B5" w14:textId="77777777" w:rsidR="00AB3BF4" w:rsidRDefault="00AB3BF4" w:rsidP="00F932B3"/>
        </w:tc>
        <w:tc>
          <w:tcPr>
            <w:tcW w:w="1614" w:type="dxa"/>
          </w:tcPr>
          <w:p w14:paraId="033FF86B" w14:textId="77777777" w:rsidR="00AB3BF4" w:rsidRDefault="00AB3BF4" w:rsidP="00F932B3"/>
        </w:tc>
        <w:tc>
          <w:tcPr>
            <w:tcW w:w="1785" w:type="dxa"/>
          </w:tcPr>
          <w:p w14:paraId="7CB1B290" w14:textId="6DB992C1" w:rsidR="00AB3BF4" w:rsidRDefault="00AB3BF4" w:rsidP="00F932B3"/>
        </w:tc>
      </w:tr>
      <w:tr w:rsidR="00AB3BF4" w14:paraId="2F18CB65" w14:textId="77777777" w:rsidTr="00A624BD">
        <w:tc>
          <w:tcPr>
            <w:tcW w:w="2405" w:type="dxa"/>
          </w:tcPr>
          <w:p w14:paraId="7FD99B6E" w14:textId="6885B231" w:rsidR="00AB3BF4" w:rsidRDefault="00AB3BF4" w:rsidP="00F932B3">
            <w:r>
              <w:rPr>
                <w:rFonts w:hint="cs"/>
                <w:cs/>
              </w:rPr>
              <w:t xml:space="preserve">แจ้งเตือนให้แก้ไข </w:t>
            </w:r>
            <w:r>
              <w:t>Post</w:t>
            </w:r>
          </w:p>
          <w:p w14:paraId="7B63E4A1" w14:textId="69018714" w:rsidR="00AB3BF4" w:rsidRDefault="00AB3BF4" w:rsidP="00F932B3">
            <w:pPr>
              <w:rPr>
                <w:cs/>
              </w:rPr>
            </w:pPr>
            <w:r w:rsidRPr="001204A0">
              <w:t>Comment</w:t>
            </w:r>
            <w:r w:rsidR="00A624BD">
              <w:rPr>
                <w:rFonts w:hint="cs"/>
                <w:cs/>
              </w:rPr>
              <w:t xml:space="preserve"> และ คอร</w:t>
            </w:r>
            <w:proofErr w:type="spellStart"/>
            <w:r w:rsidR="00A624BD">
              <w:rPr>
                <w:rFonts w:hint="cs"/>
                <w:cs/>
              </w:rPr>
              <w:t>์ส</w:t>
            </w:r>
            <w:proofErr w:type="spellEnd"/>
          </w:p>
        </w:tc>
        <w:tc>
          <w:tcPr>
            <w:tcW w:w="1465" w:type="dxa"/>
          </w:tcPr>
          <w:p w14:paraId="4246F36B" w14:textId="77777777" w:rsidR="00AB3BF4" w:rsidRDefault="00AB3BF4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1747" w:type="dxa"/>
          </w:tcPr>
          <w:p w14:paraId="36F51E52" w14:textId="77777777" w:rsidR="00AB3BF4" w:rsidRDefault="00AB3BF4" w:rsidP="00F932B3"/>
        </w:tc>
        <w:tc>
          <w:tcPr>
            <w:tcW w:w="1614" w:type="dxa"/>
          </w:tcPr>
          <w:p w14:paraId="070C3449" w14:textId="77777777" w:rsidR="00AB3BF4" w:rsidRDefault="00AB3BF4" w:rsidP="00F932B3"/>
        </w:tc>
        <w:tc>
          <w:tcPr>
            <w:tcW w:w="1785" w:type="dxa"/>
          </w:tcPr>
          <w:p w14:paraId="74991072" w14:textId="4829CF8D" w:rsidR="00AB3BF4" w:rsidRDefault="00AB3BF4" w:rsidP="00F932B3"/>
        </w:tc>
      </w:tr>
    </w:tbl>
    <w:p w14:paraId="54F7F4B4" w14:textId="6BBD26D8" w:rsidR="001204A0" w:rsidRDefault="001204A0" w:rsidP="00824C20">
      <w:pPr>
        <w:jc w:val="left"/>
        <w:rPr>
          <w:rFonts w:cs="TH SarabunPSK"/>
          <w:color w:val="000000" w:themeColor="text1"/>
        </w:rPr>
      </w:pPr>
    </w:p>
    <w:p w14:paraId="00DC06F7" w14:textId="20D6B1AF" w:rsidR="00BC1BB1" w:rsidRDefault="009360A7" w:rsidP="00BC1BB1">
      <w:pPr>
        <w:pStyle w:val="2"/>
      </w:pPr>
      <w:bookmarkStart w:id="14" w:name="_Toc127774700"/>
      <w:r w:rsidRPr="78019F7A">
        <w:rPr>
          <w:cs/>
        </w:rPr>
        <w:t xml:space="preserve">ความต้องการแบบ </w:t>
      </w:r>
      <w:r>
        <w:t>Non</w:t>
      </w:r>
      <w:r w:rsidRPr="007D7C15">
        <w:rPr>
          <w:cs/>
        </w:rPr>
        <w:t>-</w:t>
      </w:r>
      <w:r>
        <w:t>functional</w:t>
      </w:r>
      <w:bookmarkEnd w:id="14"/>
    </w:p>
    <w:p w14:paraId="310AFB56" w14:textId="2BB4C202" w:rsidR="5ADC1542" w:rsidRDefault="2EC8996E" w:rsidP="009000B9">
      <w:pPr>
        <w:pStyle w:val="a3"/>
        <w:numPr>
          <w:ilvl w:val="0"/>
          <w:numId w:val="49"/>
        </w:numPr>
      </w:pPr>
      <w:proofErr w:type="spellStart"/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>ได้มากกว่า</w:t>
      </w:r>
      <w:proofErr w:type="spellEnd"/>
      <w:r w:rsidR="3C10F18B">
        <w:t xml:space="preserve"> </w:t>
      </w:r>
      <w:r w:rsidR="5ED35838">
        <w:t>10</w:t>
      </w:r>
      <w:r w:rsidR="3C10F18B">
        <w:t xml:space="preserve">,000 </w:t>
      </w:r>
      <w:proofErr w:type="spellStart"/>
      <w:r w:rsidR="5F630792">
        <w:t>คน</w:t>
      </w:r>
      <w:proofErr w:type="spellEnd"/>
    </w:p>
    <w:p w14:paraId="3860506F" w14:textId="46C6B197" w:rsidR="00824C20" w:rsidRDefault="4C97DAD6" w:rsidP="009000B9">
      <w:pPr>
        <w:pStyle w:val="a3"/>
        <w:numPr>
          <w:ilvl w:val="0"/>
          <w:numId w:val="49"/>
        </w:numPr>
      </w:pPr>
      <w:proofErr w:type="spellStart"/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>อย่างน้อย</w:t>
      </w:r>
      <w:proofErr w:type="spellEnd"/>
      <w:r>
        <w:t xml:space="preserve"> 1 </w:t>
      </w:r>
      <w:proofErr w:type="spellStart"/>
      <w:r>
        <w:t>ใน</w:t>
      </w:r>
      <w:proofErr w:type="spellEnd"/>
      <w:r>
        <w:t xml:space="preserve"> 1,000 </w:t>
      </w:r>
      <w:proofErr w:type="spellStart"/>
      <w:r w:rsidR="5A2529E2">
        <w:t>ของ</w:t>
      </w:r>
      <w:r w:rsidR="07CD85AC">
        <w:t>ชั่วโมงการทำงาน</w:t>
      </w:r>
      <w:proofErr w:type="spellEnd"/>
    </w:p>
    <w:p w14:paraId="70FD76E2" w14:textId="13B47525" w:rsidR="00DF48C8" w:rsidRPr="003D7C1A" w:rsidRDefault="00824C20" w:rsidP="003D7C1A">
      <w:pPr>
        <w:jc w:val="left"/>
        <w:rPr>
          <w:rFonts w:ascii="TH SarabunPSK" w:hAnsi="TH SarabunPSK" w:cs="TH SarabunPSK"/>
        </w:rPr>
      </w:pPr>
      <w:r>
        <w:br w:type="page"/>
      </w:r>
    </w:p>
    <w:p w14:paraId="0BC923C9" w14:textId="023FFFC9" w:rsidR="00F10EEA" w:rsidRPr="003D7C1A" w:rsidRDefault="00A624BD" w:rsidP="003D7C1A">
      <w:pPr>
        <w:pStyle w:val="1"/>
        <w:rPr>
          <w:rFonts w:ascii="TH SarabunPSK" w:hAnsi="TH SarabunPSK" w:cs="TH SarabunPSK"/>
          <w:b/>
          <w:bCs/>
          <w:color w:val="auto"/>
          <w:sz w:val="40"/>
        </w:rPr>
      </w:pPr>
      <w:bookmarkStart w:id="15" w:name="_Toc127774701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80709BF" wp14:editId="6C4482D5">
            <wp:simplePos x="0" y="0"/>
            <wp:positionH relativeFrom="margin">
              <wp:align>center</wp:align>
            </wp:positionH>
            <wp:positionV relativeFrom="margin">
              <wp:posOffset>564179</wp:posOffset>
            </wp:positionV>
            <wp:extent cx="6465570" cy="4500245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57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ADC">
        <w:rPr>
          <w:rFonts w:ascii="TH SarabunPSK" w:hAnsi="TH SarabunPSK" w:cs="TH SarabunPSK"/>
          <w:b/>
          <w:bCs/>
          <w:color w:val="auto"/>
          <w:sz w:val="40"/>
        </w:rPr>
        <w:t>4.</w:t>
      </w:r>
      <w:r w:rsidR="00683AE6" w:rsidRPr="00BC1BB1">
        <w:rPr>
          <w:rFonts w:ascii="TH SarabunPSK" w:hAnsi="TH SarabunPSK" w:cs="TH SarabunPSK"/>
          <w:b/>
          <w:bCs/>
          <w:color w:val="auto"/>
          <w:sz w:val="40"/>
          <w:cs/>
        </w:rPr>
        <w:t>แผนภาพ</w:t>
      </w:r>
      <w:r w:rsidR="00A64DBB" w:rsidRPr="00BC1BB1">
        <w:rPr>
          <w:rFonts w:ascii="TH SarabunPSK" w:hAnsi="TH SarabunPSK" w:cs="TH SarabunPSK"/>
          <w:b/>
          <w:bCs/>
          <w:color w:val="auto"/>
          <w:sz w:val="40"/>
          <w:cs/>
        </w:rPr>
        <w:t>การวิเคราะห์ระบบ</w:t>
      </w:r>
      <w:bookmarkEnd w:id="15"/>
    </w:p>
    <w:p w14:paraId="6DB16DA6" w14:textId="538A7890" w:rsidR="00616703" w:rsidRDefault="00616703">
      <w:pPr>
        <w:jc w:val="left"/>
      </w:pPr>
      <w:r>
        <w:br w:type="page"/>
      </w:r>
    </w:p>
    <w:p w14:paraId="7B40E9B6" w14:textId="3EC6DA4C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3E0B6" wp14:editId="2115D841">
                <wp:simplePos x="0" y="0"/>
                <wp:positionH relativeFrom="column">
                  <wp:posOffset>-126500</wp:posOffset>
                </wp:positionH>
                <wp:positionV relativeFrom="paragraph">
                  <wp:posOffset>-340076</wp:posOffset>
                </wp:positionV>
                <wp:extent cx="3453319" cy="5155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319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6585D" w14:textId="1F6A6412" w:rsidR="00EC71E4" w:rsidRPr="00EC71E4" w:rsidRDefault="00EC71E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7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DFD Level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E0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9.95pt;margin-top:-26.8pt;width:271.9pt;height:4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" filled="f" stroked="f" strokeweight=".5pt">
                <v:textbox>
                  <w:txbxContent>
                    <w:p w14:paraId="2B36585D" w14:textId="1F6A6412" w:rsidR="00EC71E4" w:rsidRPr="00EC71E4" w:rsidRDefault="00EC71E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EC71E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DFD Level 1-2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0130F7" wp14:editId="232B4F47">
            <wp:simplePos x="0" y="0"/>
            <wp:positionH relativeFrom="margin">
              <wp:posOffset>145442</wp:posOffset>
            </wp:positionH>
            <wp:positionV relativeFrom="margin">
              <wp:posOffset>175097</wp:posOffset>
            </wp:positionV>
            <wp:extent cx="5640070" cy="396875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5F6562" wp14:editId="6696DFEA">
            <wp:simplePos x="0" y="0"/>
            <wp:positionH relativeFrom="margin">
              <wp:posOffset>194539</wp:posOffset>
            </wp:positionH>
            <wp:positionV relativeFrom="margin">
              <wp:posOffset>4152711</wp:posOffset>
            </wp:positionV>
            <wp:extent cx="5633085" cy="4600575"/>
            <wp:effectExtent l="0" t="0" r="5715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0CCE" w14:textId="0B1DABBF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A37A7A" wp14:editId="23F52817">
            <wp:simplePos x="0" y="0"/>
            <wp:positionH relativeFrom="margin">
              <wp:posOffset>240030</wp:posOffset>
            </wp:positionH>
            <wp:positionV relativeFrom="margin">
              <wp:posOffset>5180708</wp:posOffset>
            </wp:positionV>
            <wp:extent cx="5731510" cy="2983230"/>
            <wp:effectExtent l="0" t="0" r="254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E1A28B" wp14:editId="4534A849">
            <wp:simplePos x="0" y="0"/>
            <wp:positionH relativeFrom="margin">
              <wp:align>right</wp:align>
            </wp:positionH>
            <wp:positionV relativeFrom="margin">
              <wp:posOffset>-29183</wp:posOffset>
            </wp:positionV>
            <wp:extent cx="5731510" cy="4681220"/>
            <wp:effectExtent l="0" t="0" r="2540" b="508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27F0" w14:textId="1EE68C1E" w:rsidR="007E214A" w:rsidRDefault="007E214A" w:rsidP="007E214A">
      <w:pPr>
        <w:rPr>
          <w:b/>
          <w:bCs/>
        </w:rPr>
      </w:pPr>
    </w:p>
    <w:p w14:paraId="0093CDAE" w14:textId="63606247" w:rsidR="00AF17A3" w:rsidRPr="00616703" w:rsidRDefault="0045675F" w:rsidP="00616703">
      <w:pPr>
        <w:jc w:val="left"/>
        <w:rPr>
          <w:b/>
          <w:bCs/>
          <w:cs/>
        </w:rPr>
      </w:pPr>
      <w:r>
        <w:rPr>
          <w:rFonts w:hint="cs"/>
          <w:noProof/>
          <w:lang w:val="th-TH"/>
        </w:rPr>
        <w:lastRenderedPageBreak/>
        <w:drawing>
          <wp:anchor distT="0" distB="0" distL="114300" distR="114300" simplePos="0" relativeHeight="251662336" behindDoc="0" locked="0" layoutInCell="1" allowOverlap="1" wp14:anchorId="7A8C81A4" wp14:editId="601DB9B5">
            <wp:simplePos x="0" y="0"/>
            <wp:positionH relativeFrom="margin">
              <wp:posOffset>-1244600</wp:posOffset>
            </wp:positionH>
            <wp:positionV relativeFrom="margin">
              <wp:align>top</wp:align>
            </wp:positionV>
            <wp:extent cx="8576945" cy="4655185"/>
            <wp:effectExtent l="0" t="127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694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17A3" w:rsidRPr="00616703" w:rsidSect="00FC1070">
      <w:headerReference w:type="default" r:id="rId17"/>
      <w:footerReference w:type="default" r:id="rId18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2C187" w14:textId="77777777" w:rsidR="001C0B06" w:rsidRDefault="001C0B06" w:rsidP="00086F1C">
      <w:pPr>
        <w:spacing w:after="0" w:line="240" w:lineRule="auto"/>
      </w:pPr>
      <w:r>
        <w:separator/>
      </w:r>
    </w:p>
  </w:endnote>
  <w:endnote w:type="continuationSeparator" w:id="0">
    <w:p w14:paraId="49F727B6" w14:textId="77777777" w:rsidR="001C0B06" w:rsidRDefault="001C0B06" w:rsidP="00086F1C">
      <w:pPr>
        <w:spacing w:after="0" w:line="240" w:lineRule="auto"/>
      </w:pPr>
      <w:r>
        <w:continuationSeparator/>
      </w:r>
    </w:p>
  </w:endnote>
  <w:endnote w:type="continuationNotice" w:id="1">
    <w:p w14:paraId="0F3D8171" w14:textId="77777777" w:rsidR="001C0B06" w:rsidRDefault="001C0B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1F1418E8" w:rsidR="00E32FB7" w:rsidRDefault="00E32FB7" w:rsidP="008F1724">
    <w:pPr>
      <w:pStyle w:val="a9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A44A9A">
      <w:rPr>
        <w:rFonts w:asciiTheme="majorHAnsi" w:eastAsiaTheme="majorEastAsia" w:hAnsiTheme="majorHAnsi" w:cstheme="majorBidi"/>
        <w:sz w:val="24"/>
        <w:szCs w:val="24"/>
      </w:rPr>
      <w:t>&lt;</w:t>
    </w:r>
    <w:r w:rsidR="00A624BD">
      <w:rPr>
        <w:rFonts w:asciiTheme="majorHAnsi" w:eastAsiaTheme="majorEastAsia" w:hAnsiTheme="majorHAnsi" w:cstheme="majorBidi"/>
        <w:sz w:val="24"/>
        <w:szCs w:val="24"/>
      </w:rPr>
      <w:t>1.0</w:t>
    </w:r>
    <w:r w:rsidR="00A44A9A">
      <w:rPr>
        <w:rFonts w:asciiTheme="majorHAnsi" w:eastAsiaTheme="majorEastAsia" w:hAnsiTheme="majorHAnsi" w:cstheme="majorBidi"/>
        <w:sz w:val="24"/>
        <w:szCs w:val="24"/>
      </w:rPr>
      <w:t>&gt;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7E689" w14:textId="77777777" w:rsidR="001C0B06" w:rsidRDefault="001C0B06" w:rsidP="00086F1C">
      <w:pPr>
        <w:spacing w:after="0" w:line="240" w:lineRule="auto"/>
      </w:pPr>
      <w:r>
        <w:separator/>
      </w:r>
    </w:p>
  </w:footnote>
  <w:footnote w:type="continuationSeparator" w:id="0">
    <w:p w14:paraId="30499773" w14:textId="77777777" w:rsidR="001C0B06" w:rsidRDefault="001C0B06" w:rsidP="00086F1C">
      <w:pPr>
        <w:spacing w:after="0" w:line="240" w:lineRule="auto"/>
      </w:pPr>
      <w:r>
        <w:continuationSeparator/>
      </w:r>
    </w:p>
  </w:footnote>
  <w:footnote w:type="continuationNotice" w:id="1">
    <w:p w14:paraId="539AED42" w14:textId="77777777" w:rsidR="001C0B06" w:rsidRDefault="001C0B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E5C6" w14:textId="2AC729E8" w:rsidR="00E32FB7" w:rsidRPr="00086F1C" w:rsidRDefault="00D02149" w:rsidP="00D02149">
    <w:pPr>
      <w:pStyle w:val="a7"/>
      <w:jc w:val="right"/>
      <w:rPr>
        <w:rFonts w:asciiTheme="majorHAnsi" w:eastAsiaTheme="majorEastAsia" w:hAnsiTheme="majorHAnsi" w:cstheme="majorBidi"/>
      </w:rPr>
    </w:pPr>
    <w:r w:rsidRPr="00D02149">
      <w:t>All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3005"/>
    <w:multiLevelType w:val="multilevel"/>
    <w:tmpl w:val="CEDEC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53367F"/>
    <w:multiLevelType w:val="hybridMultilevel"/>
    <w:tmpl w:val="B660FBD0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7EFC"/>
    <w:multiLevelType w:val="multilevel"/>
    <w:tmpl w:val="D3528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97A05"/>
    <w:multiLevelType w:val="hybridMultilevel"/>
    <w:tmpl w:val="041E2C7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F207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1F41"/>
    <w:multiLevelType w:val="multilevel"/>
    <w:tmpl w:val="088AD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32"/>
      </w:rPr>
    </w:lvl>
  </w:abstractNum>
  <w:abstractNum w:abstractNumId="8" w15:restartNumberingAfterBreak="0">
    <w:nsid w:val="14B93652"/>
    <w:multiLevelType w:val="hybridMultilevel"/>
    <w:tmpl w:val="0606643A"/>
    <w:lvl w:ilvl="0" w:tplc="807EECE8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02EB4"/>
    <w:multiLevelType w:val="hybridMultilevel"/>
    <w:tmpl w:val="BECADC3A"/>
    <w:lvl w:ilvl="0" w:tplc="325A1EB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A71FE"/>
    <w:multiLevelType w:val="multilevel"/>
    <w:tmpl w:val="F16408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A28BE"/>
    <w:multiLevelType w:val="multilevel"/>
    <w:tmpl w:val="581CBF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2"/>
      </w:rPr>
    </w:lvl>
  </w:abstractNum>
  <w:abstractNum w:abstractNumId="14" w15:restartNumberingAfterBreak="0">
    <w:nsid w:val="1F286AD4"/>
    <w:multiLevelType w:val="multilevel"/>
    <w:tmpl w:val="DA407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225C31"/>
    <w:multiLevelType w:val="hybridMultilevel"/>
    <w:tmpl w:val="2F02E21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27162662"/>
    <w:multiLevelType w:val="multilevel"/>
    <w:tmpl w:val="8A66EC0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89F2073"/>
    <w:multiLevelType w:val="multilevel"/>
    <w:tmpl w:val="42A0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424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D7218"/>
    <w:multiLevelType w:val="multilevel"/>
    <w:tmpl w:val="9724DBB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966012"/>
    <w:multiLevelType w:val="multilevel"/>
    <w:tmpl w:val="C25E20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37C12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6561A2"/>
    <w:multiLevelType w:val="multilevel"/>
    <w:tmpl w:val="A5DA24A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4D85D94"/>
    <w:multiLevelType w:val="hybridMultilevel"/>
    <w:tmpl w:val="DEC0E8E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D31BFD"/>
    <w:multiLevelType w:val="multilevel"/>
    <w:tmpl w:val="E3CCB06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3A6621"/>
    <w:multiLevelType w:val="hybridMultilevel"/>
    <w:tmpl w:val="755C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721A2"/>
    <w:multiLevelType w:val="multilevel"/>
    <w:tmpl w:val="8034B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5F67"/>
    <w:multiLevelType w:val="hybridMultilevel"/>
    <w:tmpl w:val="55B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752E"/>
    <w:multiLevelType w:val="hybridMultilevel"/>
    <w:tmpl w:val="7A3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346FB"/>
    <w:multiLevelType w:val="hybridMultilevel"/>
    <w:tmpl w:val="B08468C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34" w15:restartNumberingAfterBreak="0">
    <w:nsid w:val="5E4D6FCB"/>
    <w:multiLevelType w:val="hybridMultilevel"/>
    <w:tmpl w:val="1DFC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825F3"/>
    <w:multiLevelType w:val="hybridMultilevel"/>
    <w:tmpl w:val="3572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15F83"/>
    <w:multiLevelType w:val="multilevel"/>
    <w:tmpl w:val="D0D07A5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EC2ABD"/>
    <w:multiLevelType w:val="multilevel"/>
    <w:tmpl w:val="B6E87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42987"/>
    <w:multiLevelType w:val="hybridMultilevel"/>
    <w:tmpl w:val="B210A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396693">
    <w:abstractNumId w:val="15"/>
  </w:num>
  <w:num w:numId="2" w16cid:durableId="2006856228">
    <w:abstractNumId w:val="33"/>
  </w:num>
  <w:num w:numId="3" w16cid:durableId="572738432">
    <w:abstractNumId w:val="6"/>
  </w:num>
  <w:num w:numId="4" w16cid:durableId="4522160">
    <w:abstractNumId w:val="33"/>
  </w:num>
  <w:num w:numId="5" w16cid:durableId="492990727">
    <w:abstractNumId w:val="33"/>
  </w:num>
  <w:num w:numId="6" w16cid:durableId="278952345">
    <w:abstractNumId w:val="18"/>
  </w:num>
  <w:num w:numId="7" w16cid:durableId="269510923">
    <w:abstractNumId w:val="10"/>
  </w:num>
  <w:num w:numId="8" w16cid:durableId="1070810639">
    <w:abstractNumId w:val="36"/>
  </w:num>
  <w:num w:numId="9" w16cid:durableId="5861114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29"/>
  </w:num>
  <w:num w:numId="11" w16cid:durableId="312804160">
    <w:abstractNumId w:val="12"/>
  </w:num>
  <w:num w:numId="12" w16cid:durableId="664435679">
    <w:abstractNumId w:val="38"/>
  </w:num>
  <w:num w:numId="13" w16cid:durableId="887299358">
    <w:abstractNumId w:val="37"/>
  </w:num>
  <w:num w:numId="14" w16cid:durableId="650864124">
    <w:abstractNumId w:val="2"/>
  </w:num>
  <w:num w:numId="15" w16cid:durableId="194316054">
    <w:abstractNumId w:val="20"/>
  </w:num>
  <w:num w:numId="16" w16cid:durableId="322322227">
    <w:abstractNumId w:val="41"/>
  </w:num>
  <w:num w:numId="17" w16cid:durableId="1195579446">
    <w:abstractNumId w:val="0"/>
  </w:num>
  <w:num w:numId="18" w16cid:durableId="623267121">
    <w:abstractNumId w:val="21"/>
  </w:num>
  <w:num w:numId="19" w16cid:durableId="138504317">
    <w:abstractNumId w:val="22"/>
  </w:num>
  <w:num w:numId="20" w16cid:durableId="1978561882">
    <w:abstractNumId w:val="26"/>
  </w:num>
  <w:num w:numId="21" w16cid:durableId="648293392">
    <w:abstractNumId w:val="24"/>
  </w:num>
  <w:num w:numId="22" w16cid:durableId="2115592299">
    <w:abstractNumId w:val="39"/>
  </w:num>
  <w:num w:numId="23" w16cid:durableId="585840722">
    <w:abstractNumId w:val="17"/>
  </w:num>
  <w:num w:numId="24" w16cid:durableId="1290551068">
    <w:abstractNumId w:val="40"/>
  </w:num>
  <w:num w:numId="25" w16cid:durableId="1442842538">
    <w:abstractNumId w:val="11"/>
  </w:num>
  <w:num w:numId="26" w16cid:durableId="248274093">
    <w:abstractNumId w:val="9"/>
  </w:num>
  <w:num w:numId="27" w16cid:durableId="539322643">
    <w:abstractNumId w:val="8"/>
  </w:num>
  <w:num w:numId="28" w16cid:durableId="1132602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3559854">
    <w:abstractNumId w:val="28"/>
  </w:num>
  <w:num w:numId="30" w16cid:durableId="1212107686">
    <w:abstractNumId w:val="31"/>
  </w:num>
  <w:num w:numId="31" w16cid:durableId="1177311479">
    <w:abstractNumId w:val="30"/>
  </w:num>
  <w:num w:numId="32" w16cid:durableId="2130510624">
    <w:abstractNumId w:val="14"/>
  </w:num>
  <w:num w:numId="33" w16cid:durableId="999233649">
    <w:abstractNumId w:val="27"/>
  </w:num>
  <w:num w:numId="34" w16cid:durableId="1190997453">
    <w:abstractNumId w:val="35"/>
  </w:num>
  <w:num w:numId="35" w16cid:durableId="823085206">
    <w:abstractNumId w:val="34"/>
  </w:num>
  <w:num w:numId="36" w16cid:durableId="389547882">
    <w:abstractNumId w:val="19"/>
  </w:num>
  <w:num w:numId="37" w16cid:durableId="445125106">
    <w:abstractNumId w:val="25"/>
  </w:num>
  <w:num w:numId="38" w16cid:durableId="921138900">
    <w:abstractNumId w:val="1"/>
  </w:num>
  <w:num w:numId="39" w16cid:durableId="250167063">
    <w:abstractNumId w:val="16"/>
  </w:num>
  <w:num w:numId="40" w16cid:durableId="1696999146">
    <w:abstractNumId w:val="4"/>
  </w:num>
  <w:num w:numId="41" w16cid:durableId="1376202378">
    <w:abstractNumId w:val="5"/>
  </w:num>
  <w:num w:numId="42" w16cid:durableId="1490947265">
    <w:abstractNumId w:val="42"/>
  </w:num>
  <w:num w:numId="43" w16cid:durableId="649945112">
    <w:abstractNumId w:val="23"/>
  </w:num>
  <w:num w:numId="44" w16cid:durableId="1722745771">
    <w:abstractNumId w:val="3"/>
  </w:num>
  <w:num w:numId="45" w16cid:durableId="786778577">
    <w:abstractNumId w:val="13"/>
  </w:num>
  <w:num w:numId="46" w16cid:durableId="1786659841">
    <w:abstractNumId w:val="7"/>
  </w:num>
  <w:num w:numId="47" w16cid:durableId="13421261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29847269">
    <w:abstractNumId w:val="7"/>
  </w:num>
  <w:num w:numId="49" w16cid:durableId="17256423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07DD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04A0"/>
    <w:rsid w:val="00121BD8"/>
    <w:rsid w:val="00123183"/>
    <w:rsid w:val="00126B2B"/>
    <w:rsid w:val="00127C9D"/>
    <w:rsid w:val="001348D6"/>
    <w:rsid w:val="00134A2D"/>
    <w:rsid w:val="00142014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4679"/>
    <w:rsid w:val="00165A85"/>
    <w:rsid w:val="00166E0C"/>
    <w:rsid w:val="001679C4"/>
    <w:rsid w:val="0017209E"/>
    <w:rsid w:val="0018187B"/>
    <w:rsid w:val="001827BB"/>
    <w:rsid w:val="00185D12"/>
    <w:rsid w:val="0018628A"/>
    <w:rsid w:val="00187D73"/>
    <w:rsid w:val="0019080A"/>
    <w:rsid w:val="001931CE"/>
    <w:rsid w:val="00196A99"/>
    <w:rsid w:val="001A154A"/>
    <w:rsid w:val="001A2BFE"/>
    <w:rsid w:val="001A3A9B"/>
    <w:rsid w:val="001A3AAD"/>
    <w:rsid w:val="001A4147"/>
    <w:rsid w:val="001B0EBE"/>
    <w:rsid w:val="001B1DC5"/>
    <w:rsid w:val="001C0B06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6973"/>
    <w:rsid w:val="001E7BBB"/>
    <w:rsid w:val="001F15E1"/>
    <w:rsid w:val="001F1DD0"/>
    <w:rsid w:val="001F241A"/>
    <w:rsid w:val="001F3916"/>
    <w:rsid w:val="001F6DC4"/>
    <w:rsid w:val="00201FED"/>
    <w:rsid w:val="00206B92"/>
    <w:rsid w:val="0021169E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57A95"/>
    <w:rsid w:val="00262684"/>
    <w:rsid w:val="002711D2"/>
    <w:rsid w:val="0027196B"/>
    <w:rsid w:val="00275AE0"/>
    <w:rsid w:val="00281CA3"/>
    <w:rsid w:val="00281E43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2262"/>
    <w:rsid w:val="002F3C0A"/>
    <w:rsid w:val="002F5C8F"/>
    <w:rsid w:val="002F7186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17E93"/>
    <w:rsid w:val="00324295"/>
    <w:rsid w:val="003243E9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2F8A"/>
    <w:rsid w:val="00345318"/>
    <w:rsid w:val="0034763C"/>
    <w:rsid w:val="00350164"/>
    <w:rsid w:val="00350280"/>
    <w:rsid w:val="00355736"/>
    <w:rsid w:val="00356252"/>
    <w:rsid w:val="00357070"/>
    <w:rsid w:val="00361699"/>
    <w:rsid w:val="0036240C"/>
    <w:rsid w:val="0036308A"/>
    <w:rsid w:val="00365927"/>
    <w:rsid w:val="00372687"/>
    <w:rsid w:val="00372897"/>
    <w:rsid w:val="00376C6F"/>
    <w:rsid w:val="00382482"/>
    <w:rsid w:val="003848AD"/>
    <w:rsid w:val="00384E6E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C4C40"/>
    <w:rsid w:val="003D14DC"/>
    <w:rsid w:val="003D35B2"/>
    <w:rsid w:val="003D6E88"/>
    <w:rsid w:val="003D72CD"/>
    <w:rsid w:val="003D7634"/>
    <w:rsid w:val="003D7C1A"/>
    <w:rsid w:val="003E0445"/>
    <w:rsid w:val="003E648E"/>
    <w:rsid w:val="003E690E"/>
    <w:rsid w:val="003F0308"/>
    <w:rsid w:val="003F1CF4"/>
    <w:rsid w:val="00400526"/>
    <w:rsid w:val="00401C70"/>
    <w:rsid w:val="00403375"/>
    <w:rsid w:val="004044EA"/>
    <w:rsid w:val="0040728C"/>
    <w:rsid w:val="004127B0"/>
    <w:rsid w:val="00416B1E"/>
    <w:rsid w:val="004230FF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675F"/>
    <w:rsid w:val="00457A76"/>
    <w:rsid w:val="0046000E"/>
    <w:rsid w:val="004605A5"/>
    <w:rsid w:val="00461FAB"/>
    <w:rsid w:val="00464517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50EF"/>
    <w:rsid w:val="004B6D9C"/>
    <w:rsid w:val="004B7190"/>
    <w:rsid w:val="004B73AA"/>
    <w:rsid w:val="004B7BF5"/>
    <w:rsid w:val="004C0D85"/>
    <w:rsid w:val="004C1DBB"/>
    <w:rsid w:val="004C207A"/>
    <w:rsid w:val="004C2441"/>
    <w:rsid w:val="004C54B1"/>
    <w:rsid w:val="004D1151"/>
    <w:rsid w:val="004D2A09"/>
    <w:rsid w:val="004D4F7A"/>
    <w:rsid w:val="004E264C"/>
    <w:rsid w:val="004E27C5"/>
    <w:rsid w:val="004E507B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15239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37B6C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598E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38DA"/>
    <w:rsid w:val="00577CE7"/>
    <w:rsid w:val="0058579E"/>
    <w:rsid w:val="005878F6"/>
    <w:rsid w:val="00587AE8"/>
    <w:rsid w:val="005913B8"/>
    <w:rsid w:val="00591A4B"/>
    <w:rsid w:val="005920E2"/>
    <w:rsid w:val="00592371"/>
    <w:rsid w:val="00594F63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C693F"/>
    <w:rsid w:val="005D13C4"/>
    <w:rsid w:val="005D224E"/>
    <w:rsid w:val="005D2FD9"/>
    <w:rsid w:val="005D4368"/>
    <w:rsid w:val="005D46A9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703"/>
    <w:rsid w:val="00616D27"/>
    <w:rsid w:val="00620E6C"/>
    <w:rsid w:val="006226B3"/>
    <w:rsid w:val="00623A8C"/>
    <w:rsid w:val="006266B4"/>
    <w:rsid w:val="00632FA8"/>
    <w:rsid w:val="006338AA"/>
    <w:rsid w:val="00637837"/>
    <w:rsid w:val="00637D22"/>
    <w:rsid w:val="00640826"/>
    <w:rsid w:val="00644E80"/>
    <w:rsid w:val="006456DE"/>
    <w:rsid w:val="00645BE1"/>
    <w:rsid w:val="00647043"/>
    <w:rsid w:val="0064CAD4"/>
    <w:rsid w:val="006525CC"/>
    <w:rsid w:val="00652717"/>
    <w:rsid w:val="006546C8"/>
    <w:rsid w:val="00661790"/>
    <w:rsid w:val="00661A97"/>
    <w:rsid w:val="0066265B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04D"/>
    <w:rsid w:val="0067440B"/>
    <w:rsid w:val="00676E96"/>
    <w:rsid w:val="006819C4"/>
    <w:rsid w:val="006838E3"/>
    <w:rsid w:val="00683AE6"/>
    <w:rsid w:val="00690430"/>
    <w:rsid w:val="006917F2"/>
    <w:rsid w:val="00694BAD"/>
    <w:rsid w:val="00695612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4C11"/>
    <w:rsid w:val="006C7DD1"/>
    <w:rsid w:val="006D73A2"/>
    <w:rsid w:val="006E1013"/>
    <w:rsid w:val="006E3BA7"/>
    <w:rsid w:val="006F22DD"/>
    <w:rsid w:val="006F28B2"/>
    <w:rsid w:val="006F45F8"/>
    <w:rsid w:val="006F6691"/>
    <w:rsid w:val="0070287F"/>
    <w:rsid w:val="00703555"/>
    <w:rsid w:val="0070A853"/>
    <w:rsid w:val="007112CB"/>
    <w:rsid w:val="0071198B"/>
    <w:rsid w:val="00713F68"/>
    <w:rsid w:val="007148FA"/>
    <w:rsid w:val="00723487"/>
    <w:rsid w:val="007258AF"/>
    <w:rsid w:val="007274FF"/>
    <w:rsid w:val="00733E1B"/>
    <w:rsid w:val="007355D6"/>
    <w:rsid w:val="007358CC"/>
    <w:rsid w:val="00737DDD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38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A7ADC"/>
    <w:rsid w:val="007B2873"/>
    <w:rsid w:val="007B4817"/>
    <w:rsid w:val="007B6B1C"/>
    <w:rsid w:val="007C157F"/>
    <w:rsid w:val="007C1C6A"/>
    <w:rsid w:val="007C2CB6"/>
    <w:rsid w:val="007C66CD"/>
    <w:rsid w:val="007D1762"/>
    <w:rsid w:val="007D7C15"/>
    <w:rsid w:val="007E214A"/>
    <w:rsid w:val="007E4985"/>
    <w:rsid w:val="007E4A7B"/>
    <w:rsid w:val="007E4AB7"/>
    <w:rsid w:val="007E57E2"/>
    <w:rsid w:val="007F6641"/>
    <w:rsid w:val="00801049"/>
    <w:rsid w:val="008011FF"/>
    <w:rsid w:val="00801B18"/>
    <w:rsid w:val="008032D9"/>
    <w:rsid w:val="00807C1B"/>
    <w:rsid w:val="00811329"/>
    <w:rsid w:val="00811340"/>
    <w:rsid w:val="00811DDE"/>
    <w:rsid w:val="00811E7A"/>
    <w:rsid w:val="008163CD"/>
    <w:rsid w:val="0082081A"/>
    <w:rsid w:val="00824C20"/>
    <w:rsid w:val="00824C4C"/>
    <w:rsid w:val="008334AB"/>
    <w:rsid w:val="0083497D"/>
    <w:rsid w:val="008352D1"/>
    <w:rsid w:val="0083744A"/>
    <w:rsid w:val="008409CA"/>
    <w:rsid w:val="00841036"/>
    <w:rsid w:val="00841B7F"/>
    <w:rsid w:val="00845AC7"/>
    <w:rsid w:val="008474CF"/>
    <w:rsid w:val="0085028E"/>
    <w:rsid w:val="008515AF"/>
    <w:rsid w:val="00851826"/>
    <w:rsid w:val="00852039"/>
    <w:rsid w:val="008560E6"/>
    <w:rsid w:val="00860773"/>
    <w:rsid w:val="00862653"/>
    <w:rsid w:val="00864CE5"/>
    <w:rsid w:val="008658C2"/>
    <w:rsid w:val="00866819"/>
    <w:rsid w:val="0087071D"/>
    <w:rsid w:val="00871DDD"/>
    <w:rsid w:val="00872D6D"/>
    <w:rsid w:val="008755DA"/>
    <w:rsid w:val="00875CC9"/>
    <w:rsid w:val="00875E62"/>
    <w:rsid w:val="00883513"/>
    <w:rsid w:val="00883685"/>
    <w:rsid w:val="0088463D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B57A4"/>
    <w:rsid w:val="008C08CB"/>
    <w:rsid w:val="008C0A23"/>
    <w:rsid w:val="008C5079"/>
    <w:rsid w:val="008C54F7"/>
    <w:rsid w:val="008C5BEF"/>
    <w:rsid w:val="008C5E29"/>
    <w:rsid w:val="008C66FB"/>
    <w:rsid w:val="008C74C8"/>
    <w:rsid w:val="008D15BD"/>
    <w:rsid w:val="008D3E05"/>
    <w:rsid w:val="008D65C6"/>
    <w:rsid w:val="008E4C9D"/>
    <w:rsid w:val="008E7F35"/>
    <w:rsid w:val="008F1724"/>
    <w:rsid w:val="008F42A8"/>
    <w:rsid w:val="008F6B3C"/>
    <w:rsid w:val="009000B9"/>
    <w:rsid w:val="00900DDE"/>
    <w:rsid w:val="009017B4"/>
    <w:rsid w:val="00902DF3"/>
    <w:rsid w:val="009048CD"/>
    <w:rsid w:val="0091194A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553E3"/>
    <w:rsid w:val="00957B85"/>
    <w:rsid w:val="00964BE8"/>
    <w:rsid w:val="00970299"/>
    <w:rsid w:val="00973D52"/>
    <w:rsid w:val="00975AA7"/>
    <w:rsid w:val="009810F5"/>
    <w:rsid w:val="00981880"/>
    <w:rsid w:val="00981943"/>
    <w:rsid w:val="00983F30"/>
    <w:rsid w:val="00991CDC"/>
    <w:rsid w:val="00997153"/>
    <w:rsid w:val="009A0174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5EBA"/>
    <w:rsid w:val="009C7B17"/>
    <w:rsid w:val="009D206A"/>
    <w:rsid w:val="009D5676"/>
    <w:rsid w:val="009D58EF"/>
    <w:rsid w:val="009E07DF"/>
    <w:rsid w:val="009E49A6"/>
    <w:rsid w:val="009E4D5F"/>
    <w:rsid w:val="009E5C22"/>
    <w:rsid w:val="009E76B1"/>
    <w:rsid w:val="009E785C"/>
    <w:rsid w:val="009F1A18"/>
    <w:rsid w:val="009F283A"/>
    <w:rsid w:val="009F5FD7"/>
    <w:rsid w:val="00A009B2"/>
    <w:rsid w:val="00A04D54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44A9A"/>
    <w:rsid w:val="00A55B54"/>
    <w:rsid w:val="00A56DF3"/>
    <w:rsid w:val="00A57EDF"/>
    <w:rsid w:val="00A624BD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8548E"/>
    <w:rsid w:val="00A92AB9"/>
    <w:rsid w:val="00A92E64"/>
    <w:rsid w:val="00A93F1B"/>
    <w:rsid w:val="00AA19EC"/>
    <w:rsid w:val="00AA4730"/>
    <w:rsid w:val="00AA51A0"/>
    <w:rsid w:val="00AB18BC"/>
    <w:rsid w:val="00AB3BF4"/>
    <w:rsid w:val="00AB4145"/>
    <w:rsid w:val="00AB419E"/>
    <w:rsid w:val="00AB58DC"/>
    <w:rsid w:val="00AB66F0"/>
    <w:rsid w:val="00AB7405"/>
    <w:rsid w:val="00AB7CF9"/>
    <w:rsid w:val="00AC032F"/>
    <w:rsid w:val="00AC12AD"/>
    <w:rsid w:val="00AC49EB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27BE"/>
    <w:rsid w:val="00AE2AF9"/>
    <w:rsid w:val="00AE44A9"/>
    <w:rsid w:val="00AE4829"/>
    <w:rsid w:val="00AE56AA"/>
    <w:rsid w:val="00AE714C"/>
    <w:rsid w:val="00AF17A3"/>
    <w:rsid w:val="00AF2CB8"/>
    <w:rsid w:val="00AF3F2F"/>
    <w:rsid w:val="00AF7B9F"/>
    <w:rsid w:val="00B003AA"/>
    <w:rsid w:val="00B02096"/>
    <w:rsid w:val="00B025CF"/>
    <w:rsid w:val="00B02BD7"/>
    <w:rsid w:val="00B04F48"/>
    <w:rsid w:val="00B05AD9"/>
    <w:rsid w:val="00B064F2"/>
    <w:rsid w:val="00B06A6C"/>
    <w:rsid w:val="00B10753"/>
    <w:rsid w:val="00B1118D"/>
    <w:rsid w:val="00B11EC2"/>
    <w:rsid w:val="00B12072"/>
    <w:rsid w:val="00B13DC8"/>
    <w:rsid w:val="00B17561"/>
    <w:rsid w:val="00B24416"/>
    <w:rsid w:val="00B2516E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00C9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0CE9"/>
    <w:rsid w:val="00B92DDD"/>
    <w:rsid w:val="00B94875"/>
    <w:rsid w:val="00B955C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B5EDF"/>
    <w:rsid w:val="00BC1BB1"/>
    <w:rsid w:val="00BC650D"/>
    <w:rsid w:val="00BC7EE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BF724B"/>
    <w:rsid w:val="00C026B0"/>
    <w:rsid w:val="00C02BF7"/>
    <w:rsid w:val="00C03E7E"/>
    <w:rsid w:val="00C04D63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2F58"/>
    <w:rsid w:val="00C379D7"/>
    <w:rsid w:val="00C45126"/>
    <w:rsid w:val="00C45CC9"/>
    <w:rsid w:val="00C4646E"/>
    <w:rsid w:val="00C53A76"/>
    <w:rsid w:val="00C55B3D"/>
    <w:rsid w:val="00C57906"/>
    <w:rsid w:val="00C61456"/>
    <w:rsid w:val="00C61B85"/>
    <w:rsid w:val="00C63969"/>
    <w:rsid w:val="00C66779"/>
    <w:rsid w:val="00C727D0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1B09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49A4"/>
    <w:rsid w:val="00CD51D5"/>
    <w:rsid w:val="00CD695D"/>
    <w:rsid w:val="00CD7533"/>
    <w:rsid w:val="00CE1022"/>
    <w:rsid w:val="00CE57E5"/>
    <w:rsid w:val="00CE7008"/>
    <w:rsid w:val="00CF3C17"/>
    <w:rsid w:val="00CF4CDE"/>
    <w:rsid w:val="00D010DD"/>
    <w:rsid w:val="00D02149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6B7D"/>
    <w:rsid w:val="00D371C9"/>
    <w:rsid w:val="00D37DC6"/>
    <w:rsid w:val="00D435CF"/>
    <w:rsid w:val="00D44B13"/>
    <w:rsid w:val="00D469E5"/>
    <w:rsid w:val="00D46F85"/>
    <w:rsid w:val="00D47915"/>
    <w:rsid w:val="00D50729"/>
    <w:rsid w:val="00D5647D"/>
    <w:rsid w:val="00D60ECD"/>
    <w:rsid w:val="00D62482"/>
    <w:rsid w:val="00D64B9B"/>
    <w:rsid w:val="00D71792"/>
    <w:rsid w:val="00D770A2"/>
    <w:rsid w:val="00D8127D"/>
    <w:rsid w:val="00D81461"/>
    <w:rsid w:val="00D83B0C"/>
    <w:rsid w:val="00D8675A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0006"/>
    <w:rsid w:val="00DE179B"/>
    <w:rsid w:val="00DE1D5F"/>
    <w:rsid w:val="00DE1EDA"/>
    <w:rsid w:val="00DE45CC"/>
    <w:rsid w:val="00DF1D24"/>
    <w:rsid w:val="00DF401B"/>
    <w:rsid w:val="00DF48C8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E2B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42B7"/>
    <w:rsid w:val="00E45CCA"/>
    <w:rsid w:val="00E47BA9"/>
    <w:rsid w:val="00E5121D"/>
    <w:rsid w:val="00E544ED"/>
    <w:rsid w:val="00E55DB8"/>
    <w:rsid w:val="00E607D8"/>
    <w:rsid w:val="00E60BB3"/>
    <w:rsid w:val="00E60DFD"/>
    <w:rsid w:val="00E64414"/>
    <w:rsid w:val="00E66717"/>
    <w:rsid w:val="00E66946"/>
    <w:rsid w:val="00E70009"/>
    <w:rsid w:val="00E809F6"/>
    <w:rsid w:val="00E81713"/>
    <w:rsid w:val="00E8232F"/>
    <w:rsid w:val="00E844F6"/>
    <w:rsid w:val="00E90115"/>
    <w:rsid w:val="00EA0196"/>
    <w:rsid w:val="00EA2F6F"/>
    <w:rsid w:val="00EA3689"/>
    <w:rsid w:val="00EA4543"/>
    <w:rsid w:val="00EB1B8D"/>
    <w:rsid w:val="00EB459C"/>
    <w:rsid w:val="00EB614D"/>
    <w:rsid w:val="00EC428E"/>
    <w:rsid w:val="00EC52B3"/>
    <w:rsid w:val="00EC71E4"/>
    <w:rsid w:val="00ED05CB"/>
    <w:rsid w:val="00ED0650"/>
    <w:rsid w:val="00ED2C04"/>
    <w:rsid w:val="00ED2E2C"/>
    <w:rsid w:val="00ED7449"/>
    <w:rsid w:val="00EE1768"/>
    <w:rsid w:val="00EE647E"/>
    <w:rsid w:val="00EF03EF"/>
    <w:rsid w:val="00EF089A"/>
    <w:rsid w:val="00EF3253"/>
    <w:rsid w:val="00EF472E"/>
    <w:rsid w:val="00EF5735"/>
    <w:rsid w:val="00EF5975"/>
    <w:rsid w:val="00EF5EC8"/>
    <w:rsid w:val="00EF73DB"/>
    <w:rsid w:val="00F03586"/>
    <w:rsid w:val="00F04F57"/>
    <w:rsid w:val="00F10EEA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6FD9"/>
    <w:rsid w:val="00F2715E"/>
    <w:rsid w:val="00F3475A"/>
    <w:rsid w:val="00F36868"/>
    <w:rsid w:val="00F36DC4"/>
    <w:rsid w:val="00F40618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5BF"/>
    <w:rsid w:val="00F566AE"/>
    <w:rsid w:val="00F61532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548D"/>
    <w:rsid w:val="00FA57CC"/>
    <w:rsid w:val="00FA7411"/>
    <w:rsid w:val="00FB2B8C"/>
    <w:rsid w:val="00FB45E0"/>
    <w:rsid w:val="00FB47FF"/>
    <w:rsid w:val="00FB6001"/>
    <w:rsid w:val="00FB7AFD"/>
    <w:rsid w:val="00FC0F65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49C3"/>
    <w:rsid w:val="00FD7670"/>
    <w:rsid w:val="00FE37A0"/>
    <w:rsid w:val="00FE4603"/>
    <w:rsid w:val="00FE4C5B"/>
    <w:rsid w:val="00FF09B2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3C1A9D3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019F7A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B8C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991CDC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2">
    <w:name w:val="heading 2"/>
    <w:next w:val="a"/>
    <w:link w:val="20"/>
    <w:autoRedefine/>
    <w:uiPriority w:val="9"/>
    <w:unhideWhenUsed/>
    <w:qFormat/>
    <w:rsid w:val="00BB5EDF"/>
    <w:pPr>
      <w:keepNext/>
      <w:keepLines/>
      <w:numPr>
        <w:ilvl w:val="1"/>
        <w:numId w:val="46"/>
      </w:numPr>
      <w:spacing w:before="20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5EDF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utoRedefine/>
    <w:uiPriority w:val="34"/>
    <w:qFormat/>
    <w:rsid w:val="009000B9"/>
    <w:pPr>
      <w:spacing w:after="0"/>
      <w:ind w:left="1224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20">
    <w:name w:val="หัวเรื่อง 2 อักขระ"/>
    <w:basedOn w:val="a0"/>
    <w:link w:val="2"/>
    <w:uiPriority w:val="9"/>
    <w:rsid w:val="00BB5EDF"/>
    <w:rPr>
      <w:rFonts w:asciiTheme="majorHAnsi" w:eastAsiaTheme="majorEastAsia" w:hAnsiTheme="majorHAnsi" w:cstheme="majorHAnsi"/>
      <w:b/>
      <w:bCs/>
      <w:sz w:val="26"/>
    </w:rPr>
  </w:style>
  <w:style w:type="character" w:styleId="a4">
    <w:name w:val="Placeholder Text"/>
    <w:basedOn w:val="a0"/>
    <w:uiPriority w:val="99"/>
    <w:semiHidden/>
    <w:rsid w:val="00C157E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086F1C"/>
    <w:rPr>
      <w:szCs w:val="32"/>
    </w:rPr>
  </w:style>
  <w:style w:type="paragraph" w:styleId="a9">
    <w:name w:val="footer"/>
    <w:basedOn w:val="a"/>
    <w:link w:val="aa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086F1C"/>
    <w:rPr>
      <w:szCs w:val="32"/>
    </w:rPr>
  </w:style>
  <w:style w:type="table" w:styleId="ab">
    <w:name w:val="Table Grid"/>
    <w:basedOn w:val="a1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Medium Shading 1"/>
    <w:basedOn w:val="a1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c">
    <w:name w:val="Light List"/>
    <w:basedOn w:val="a1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d">
    <w:name w:val="Hyperlink"/>
    <w:basedOn w:val="a0"/>
    <w:uiPriority w:val="99"/>
    <w:unhideWhenUsed/>
    <w:rsid w:val="00392CFE"/>
    <w:rPr>
      <w:color w:val="0000FF" w:themeColor="hyperlink"/>
      <w:u w:val="single"/>
    </w:rPr>
  </w:style>
  <w:style w:type="paragraph" w:styleId="ae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">
    <w:name w:val="HTML Preformatted"/>
    <w:basedOn w:val="a"/>
    <w:link w:val="HTML0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a0"/>
    <w:rsid w:val="002E0A15"/>
  </w:style>
  <w:style w:type="character" w:customStyle="1" w:styleId="10">
    <w:name w:val="หัวเรื่อง 1 อักขระ"/>
    <w:basedOn w:val="a0"/>
    <w:link w:val="1"/>
    <w:uiPriority w:val="9"/>
    <w:rsid w:val="00991CDC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af">
    <w:name w:val="TOC Heading"/>
    <w:basedOn w:val="1"/>
    <w:next w:val="a"/>
    <w:uiPriority w:val="39"/>
    <w:unhideWhenUsed/>
    <w:qFormat/>
    <w:rsid w:val="008B57A4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12">
    <w:name w:val="toc 1"/>
    <w:basedOn w:val="a"/>
    <w:next w:val="a"/>
    <w:autoRedefine/>
    <w:uiPriority w:val="39"/>
    <w:unhideWhenUsed/>
    <w:rsid w:val="008B57A4"/>
    <w:pPr>
      <w:spacing w:after="100"/>
    </w:pPr>
    <w:rPr>
      <w:rFonts w:cs="Angsana New"/>
      <w:szCs w:val="40"/>
    </w:rPr>
  </w:style>
  <w:style w:type="paragraph" w:styleId="21">
    <w:name w:val="toc 2"/>
    <w:basedOn w:val="a"/>
    <w:next w:val="a"/>
    <w:autoRedefine/>
    <w:uiPriority w:val="39"/>
    <w:unhideWhenUsed/>
    <w:rsid w:val="004230FF"/>
    <w:pPr>
      <w:tabs>
        <w:tab w:val="left" w:pos="1100"/>
        <w:tab w:val="right" w:leader="dot" w:pos="9016"/>
      </w:tabs>
      <w:spacing w:after="100"/>
      <w:ind w:left="320"/>
    </w:pPr>
    <w:rPr>
      <w:rFonts w:cs="Angsana New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BB5EDF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31">
    <w:name w:val="toc 3"/>
    <w:basedOn w:val="a"/>
    <w:next w:val="a"/>
    <w:autoRedefine/>
    <w:uiPriority w:val="39"/>
    <w:unhideWhenUsed/>
    <w:rsid w:val="009000B9"/>
    <w:pPr>
      <w:spacing w:after="100"/>
      <w:ind w:left="64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a3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5046A5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163E02"/>
    <w:rsid w:val="002A7909"/>
    <w:rsid w:val="002C0D72"/>
    <w:rsid w:val="002F4AB5"/>
    <w:rsid w:val="00334775"/>
    <w:rsid w:val="003E5FAD"/>
    <w:rsid w:val="005046A5"/>
    <w:rsid w:val="00675022"/>
    <w:rsid w:val="006E6145"/>
    <w:rsid w:val="00770D0E"/>
    <w:rsid w:val="007C7191"/>
    <w:rsid w:val="008E22F0"/>
    <w:rsid w:val="00905A46"/>
    <w:rsid w:val="009B1154"/>
    <w:rsid w:val="009B2169"/>
    <w:rsid w:val="009B51A8"/>
    <w:rsid w:val="00A64036"/>
    <w:rsid w:val="00BA2169"/>
    <w:rsid w:val="00BD4711"/>
    <w:rsid w:val="00DC4FF0"/>
    <w:rsid w:val="00EE2133"/>
    <w:rsid w:val="00F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97B37ECD964492BEBC1F716464833A">
    <w:name w:val="EC97B37ECD964492BEBC1F716464833A"/>
  </w:style>
  <w:style w:type="character" w:styleId="a3">
    <w:name w:val="Placeholder Text"/>
    <w:basedOn w:val="a0"/>
    <w:uiPriority w:val="99"/>
    <w:semiHidden/>
    <w:rsid w:val="007C7191"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9231592EA7E1464E8B2D8D7E26B2352A">
    <w:name w:val="9231592EA7E1464E8B2D8D7E26B2352A"/>
    <w:rsid w:val="006E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Props1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CCEE7B-5515-4998-B020-A4F197361A75}">
  <ds:schemaRefs>
    <ds:schemaRef ds:uri="http://schemas.microsoft.com/office/2006/metadata/properties"/>
    <ds:schemaRef ds:uri="http://schemas.microsoft.com/office/infopath/2007/PartnerControls"/>
    <ds:schemaRef ds:uri="68b494b7-fc63-4e14-9cfc-689718b5ab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</Template>
  <TotalTime>10</TotalTime>
  <Pages>13</Pages>
  <Words>1323</Words>
  <Characters>7546</Characters>
  <Application>Microsoft Office Word</Application>
  <DocSecurity>0</DocSecurity>
  <Lines>62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Suphalak LUEABUNCHU</cp:lastModifiedBy>
  <cp:revision>3</cp:revision>
  <cp:lastPrinted>2023-02-26T16:48:00Z</cp:lastPrinted>
  <dcterms:created xsi:type="dcterms:W3CDTF">2023-03-04T09:31:00Z</dcterms:created>
  <dcterms:modified xsi:type="dcterms:W3CDTF">2023-03-04T13:19:00Z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