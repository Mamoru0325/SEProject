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BC99A2">
              <v:line id="Straight Connector 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-3.2pt,.5pt" to="454.3pt,.5pt" w14:anchorId="6DD101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/>
            </w:pict>
          </mc:Fallback>
        </mc:AlternateContent>
      </w:r>
    </w:p>
    <w:p w14:paraId="73499AFB" w14:textId="7011B259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0.0.1</w:t>
          </w:r>
        </w:sdtContent>
      </w:sdt>
    </w:p>
    <w:p w14:paraId="69CB826C" w14:textId="22D3A921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</w:rPr>
            <w:t>10/2/2566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63C0013C" w14:textId="736360BD" w:rsidR="00D02149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468333E9" w14:textId="77777777" w:rsidR="00D02149" w:rsidRDefault="00D02149">
      <w:pPr>
        <w:jc w:val="left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8CDF96" w14:textId="2DED3F8A" w:rsidR="00C157E1" w:rsidRDefault="00FC1070" w:rsidP="00D0214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01AB5E77" w14:textId="288C0D88" w:rsidR="00D02149" w:rsidRPr="00D02149" w:rsidRDefault="00D02149" w:rsidP="00D02149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เรื่อง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หน้า</w:t>
      </w:r>
    </w:p>
    <w:p w14:paraId="6155A0D1" w14:textId="0C7C7A36" w:rsidR="006266B4" w:rsidRDefault="00D02149" w:rsidP="00D02149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Revision History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</w:p>
    <w:p w14:paraId="1E691441" w14:textId="62220361" w:rsidR="00D02149" w:rsidRDefault="00D02149" w:rsidP="00D02149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บทนำ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</w:p>
    <w:p w14:paraId="4DE885EA" w14:textId="419A6035" w:rsidR="00D02149" w:rsidRDefault="00D02149" w:rsidP="00D02149">
      <w:pPr>
        <w:jc w:val="thaiDistribute"/>
        <w:rPr>
          <w:rFonts w:ascii="TH SarabunPSK" w:hAnsi="TH SarabunPSK" w:cs="TH SarabunPSK"/>
        </w:rPr>
      </w:pPr>
      <w:r w:rsidRPr="00D02149">
        <w:rPr>
          <w:rFonts w:ascii="TH SarabunPSK" w:hAnsi="TH SarabunPSK" w:cs="TH SarabunPSK"/>
          <w:cs/>
        </w:rPr>
        <w:t>ความต้องการของผู้ใช้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</w:p>
    <w:p w14:paraId="5A699FC7" w14:textId="315BDA98" w:rsidR="00D02149" w:rsidRDefault="00D02149" w:rsidP="00D02149">
      <w:pPr>
        <w:jc w:val="thaiDistribute"/>
        <w:rPr>
          <w:rFonts w:ascii="TH SarabunPSK" w:hAnsi="TH SarabunPSK" w:cs="TH SarabunPSK"/>
        </w:rPr>
      </w:pPr>
      <w:r w:rsidRPr="00D02149">
        <w:rPr>
          <w:rFonts w:ascii="TH SarabunPSK" w:hAnsi="TH SarabunPSK" w:cs="TH SarabunPSK"/>
          <w:cs/>
        </w:rPr>
        <w:t>ความต้องการของระบบ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4</w:t>
      </w:r>
    </w:p>
    <w:p w14:paraId="2BDDD3E2" w14:textId="6375584A" w:rsidR="00D02149" w:rsidRPr="00D02149" w:rsidRDefault="00D02149" w:rsidP="00D02149">
      <w:pPr>
        <w:jc w:val="thaiDistribute"/>
        <w:rPr>
          <w:rFonts w:ascii="TH SarabunPSK" w:hAnsi="TH SarabunPSK" w:cs="TH SarabunPSK" w:hint="cs"/>
          <w:cs/>
        </w:rPr>
      </w:pPr>
      <w:r w:rsidRPr="00D02149">
        <w:rPr>
          <w:rFonts w:ascii="TH SarabunPSK" w:hAnsi="TH SarabunPSK" w:cs="TH SarabunPSK"/>
          <w:cs/>
        </w:rPr>
        <w:t>แผนภาพการวิเคราะห์ระบบ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11</w:t>
      </w:r>
    </w:p>
    <w:p w14:paraId="105EFCEC" w14:textId="5B244FBB" w:rsidR="00D02149" w:rsidRDefault="00D02149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1148AE0A" w14:textId="2D07694A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75"/>
        <w:gridCol w:w="2295"/>
        <w:gridCol w:w="2270"/>
        <w:gridCol w:w="2266"/>
      </w:tblGrid>
      <w:tr w:rsidR="00F72DC6" w14:paraId="4C24D0FA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1DF16" w14:textId="56E98A7C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0.01 Draft</w:t>
            </w:r>
          </w:p>
        </w:tc>
        <w:tc>
          <w:tcPr>
            <w:tcW w:w="2385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311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42704C" w14:textId="77777777"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1F1EE317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7EFAA452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4DCF4E54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24FCC7DB" w14:textId="77777777" w:rsidR="00FC1070" w:rsidRPr="008C66FB" w:rsidRDefault="00F72DC6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บทนำ</w:t>
      </w:r>
    </w:p>
    <w:sdt>
      <w:sdtPr>
        <w:rPr>
          <w:rFonts w:hint="cs"/>
          <w:cs/>
        </w:rPr>
        <w:id w:val="-1623533790"/>
        <w:placeholder>
          <w:docPart w:val="1F6374226A034E2F92D1E913F2D71622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6E3B31C343CF4462B78D69BFFC8BC407"/>
            </w:placeholder>
          </w:sdtPr>
          <w:sdtContent>
            <w:p w14:paraId="108BE026" w14:textId="0480804B" w:rsidR="00875E62" w:rsidRDefault="008163CD" w:rsidP="009B75AD">
              <w:pPr>
                <w:ind w:firstLine="360"/>
                <w:jc w:val="thaiDistribute"/>
              </w:pPr>
              <w:r>
                <w:rPr>
                  <w:rFonts w:hint="cs"/>
                  <w:cs/>
                </w:rPr>
                <w:t>ในปัจจุบัน</w:t>
              </w:r>
              <w:r w:rsidR="00A93F1B">
                <w:rPr>
                  <w:rFonts w:hint="cs"/>
                  <w:cs/>
                </w:rPr>
                <w:t>การเรียนรู้</w:t>
              </w:r>
              <w:r w:rsidR="0015243E">
                <w:rPr>
                  <w:rFonts w:hint="cs"/>
                  <w:cs/>
                </w:rPr>
                <w:t>มี</w:t>
              </w:r>
              <w:r w:rsidR="00A93F1B">
                <w:rPr>
                  <w:rFonts w:hint="cs"/>
                  <w:cs/>
                </w:rPr>
                <w:t>หลากหลายรูปแบบ</w:t>
              </w:r>
              <w:r w:rsidR="00F97219">
                <w:rPr>
                  <w:rFonts w:hint="cs"/>
                  <w:cs/>
                </w:rPr>
                <w:t xml:space="preserve"> </w:t>
              </w:r>
              <w:r w:rsidR="0031495B">
                <w:rPr>
                  <w:rFonts w:hint="cs"/>
                  <w:cs/>
                </w:rPr>
                <w:t>รู</w:t>
              </w:r>
              <w:r w:rsidR="00F97219">
                <w:rPr>
                  <w:rFonts w:hint="cs"/>
                  <w:cs/>
                </w:rPr>
                <w:t>ป</w:t>
              </w:r>
              <w:r w:rsidR="0031495B">
                <w:rPr>
                  <w:rFonts w:hint="cs"/>
                  <w:cs/>
                </w:rPr>
                <w:t>แบบที่</w:t>
              </w:r>
              <w:r w:rsidR="00E8232F">
                <w:rPr>
                  <w:rFonts w:hint="cs"/>
                  <w:cs/>
                </w:rPr>
                <w:t>เป็นที่นิยมมาก</w:t>
              </w:r>
              <w:r w:rsidR="00284455">
                <w:rPr>
                  <w:rFonts w:hint="cs"/>
                  <w:cs/>
                </w:rPr>
                <w:t>ที่สุด</w:t>
              </w:r>
              <w:r w:rsidR="00E8232F">
                <w:rPr>
                  <w:rFonts w:hint="cs"/>
                  <w:cs/>
                </w:rPr>
                <w:t>คือ</w:t>
              </w:r>
              <w:r w:rsidR="00D930E5">
                <w:rPr>
                  <w:rFonts w:hint="cs"/>
                  <w:cs/>
                </w:rPr>
                <w:t>การเรียนรู้</w:t>
              </w:r>
              <w:r w:rsidR="00F71993">
                <w:rPr>
                  <w:rFonts w:hint="cs"/>
                  <w:cs/>
                </w:rPr>
                <w:t>จาก</w:t>
              </w:r>
              <w:r w:rsidR="0036308A">
                <w:rPr>
                  <w:rFonts w:hint="cs"/>
                  <w:cs/>
                </w:rPr>
                <w:t>อินเทอร์เน็ต</w:t>
              </w:r>
              <w:r w:rsidR="00A93F1B">
                <w:rPr>
                  <w:rFonts w:hint="cs"/>
                  <w:cs/>
                </w:rPr>
                <w:t>และผู้ที่มีความรู้</w:t>
              </w:r>
              <w:r w:rsidR="008F6B3C">
                <w:rPr>
                  <w:rFonts w:hint="cs"/>
                  <w:cs/>
                </w:rPr>
                <w:t>และมีประสบการณ์</w:t>
              </w:r>
              <w:r w:rsidR="00A93F1B">
                <w:rPr>
                  <w:rFonts w:hint="cs"/>
                  <w:cs/>
                </w:rPr>
                <w:t>ในหลายๆด้าน</w:t>
              </w:r>
              <w:r w:rsidR="006525CC">
                <w:rPr>
                  <w:rFonts w:hint="cs"/>
                  <w:cs/>
                </w:rPr>
                <w:t>ที่อยากจะแบ่ง</w:t>
              </w:r>
              <w:r w:rsidR="0085028E">
                <w:rPr>
                  <w:rFonts w:hint="cs"/>
                  <w:cs/>
                </w:rPr>
                <w:t>ปัน</w:t>
              </w:r>
              <w:r w:rsidR="006525CC">
                <w:rPr>
                  <w:rFonts w:hint="cs"/>
                  <w:cs/>
                </w:rPr>
                <w:t>ความรู้ของตนเองให้กับคนทั่วไป</w:t>
              </w:r>
              <w:r w:rsidR="00F842C8">
                <w:rPr>
                  <w:rFonts w:hint="cs"/>
                  <w:cs/>
                </w:rPr>
                <w:t>และ</w:t>
              </w:r>
              <w:r w:rsidR="00DF4E83">
                <w:rPr>
                  <w:rFonts w:hint="cs"/>
                  <w:cs/>
                </w:rPr>
                <w:t>คน</w:t>
              </w:r>
              <w:r w:rsidR="0004328C">
                <w:rPr>
                  <w:rFonts w:hint="cs"/>
                  <w:cs/>
                </w:rPr>
                <w:t>ส่วน</w:t>
              </w:r>
              <w:r w:rsidR="00CD1ABA">
                <w:rPr>
                  <w:rFonts w:hint="cs"/>
                  <w:cs/>
                </w:rPr>
                <w:t>ใหญ่</w:t>
              </w:r>
              <w:r w:rsidR="0004328C">
                <w:rPr>
                  <w:rFonts w:hint="cs"/>
                  <w:cs/>
                </w:rPr>
                <w:t>ในปัจจุบันหา</w:t>
              </w:r>
              <w:r w:rsidR="00AB7405">
                <w:rPr>
                  <w:rFonts w:hint="cs"/>
                  <w:cs/>
                </w:rPr>
                <w:t>ความรู้จาก</w:t>
              </w:r>
              <w:r w:rsidR="00DF61FA">
                <w:rPr>
                  <w:rFonts w:hint="cs"/>
                  <w:cs/>
                </w:rPr>
                <w:t>อินเท</w:t>
              </w:r>
              <w:r w:rsidR="006A0FF7">
                <w:rPr>
                  <w:rFonts w:hint="cs"/>
                  <w:cs/>
                </w:rPr>
                <w:t>อ</w:t>
              </w:r>
              <w:r w:rsidR="00DF61FA">
                <w:rPr>
                  <w:rFonts w:hint="cs"/>
                  <w:cs/>
                </w:rPr>
                <w:t>ร์เน</w:t>
              </w:r>
              <w:r w:rsidR="00DF6086">
                <w:rPr>
                  <w:rFonts w:hint="cs"/>
                  <w:cs/>
                </w:rPr>
                <w:t>็ต</w:t>
              </w:r>
              <w:r w:rsidR="00441E59">
                <w:rPr>
                  <w:rFonts w:hint="cs"/>
                  <w:cs/>
                </w:rPr>
                <w:t>เพราะมีความสะดวกร</w:t>
              </w:r>
              <w:r w:rsidR="00F91021">
                <w:rPr>
                  <w:rFonts w:hint="cs"/>
                  <w:cs/>
                </w:rPr>
                <w:t>วดเร็ว</w:t>
              </w:r>
              <w:r w:rsidR="005D224E">
                <w:rPr>
                  <w:rFonts w:hint="cs"/>
                  <w:cs/>
                </w:rPr>
                <w:t>และ</w:t>
              </w:r>
              <w:r w:rsidR="00F91021">
                <w:rPr>
                  <w:rFonts w:hint="cs"/>
                  <w:cs/>
                </w:rPr>
                <w:t>เข้าถึงง่าย</w:t>
              </w:r>
              <w:r w:rsidR="00526D6B">
                <w:rPr>
                  <w:rFonts w:hint="cs"/>
                  <w:cs/>
                </w:rPr>
                <w:t xml:space="preserve"> </w:t>
              </w:r>
              <w:r w:rsidR="00FE4C5B">
                <w:rPr>
                  <w:rFonts w:hint="cs"/>
                  <w:cs/>
                </w:rPr>
                <w:t>แต่ความรู้</w:t>
              </w:r>
              <w:r w:rsidR="00F643BE">
                <w:rPr>
                  <w:rFonts w:hint="cs"/>
                  <w:cs/>
                </w:rPr>
                <w:t>ใน</w:t>
              </w:r>
              <w:r w:rsidR="00B92DDD">
                <w:rPr>
                  <w:rFonts w:hint="cs"/>
                  <w:cs/>
                </w:rPr>
                <w:t>หลายๆด้าน</w:t>
              </w:r>
              <w:r w:rsidR="00604EB6">
                <w:rPr>
                  <w:rFonts w:hint="cs"/>
                  <w:cs/>
                </w:rPr>
                <w:t>ยังกระจัดกระจาย</w:t>
              </w:r>
              <w:r w:rsidR="00572F7A">
                <w:rPr>
                  <w:rFonts w:hint="cs"/>
                  <w:cs/>
                </w:rPr>
                <w:t>กันอยู่</w:t>
              </w:r>
              <w:r w:rsidR="008A6FF9">
                <w:rPr>
                  <w:rFonts w:hint="cs"/>
                  <w:cs/>
                </w:rPr>
                <w:t>ในหลายๆแหล่ง ทาง</w:t>
              </w:r>
              <w:r w:rsidR="00C03E7E">
                <w:rPr>
                  <w:rFonts w:hint="cs"/>
                  <w:cs/>
                </w:rPr>
                <w:t>คณะผู้จัดทำ</w:t>
              </w:r>
              <w:r w:rsidR="00AD6264">
                <w:rPr>
                  <w:rFonts w:hint="cs"/>
                  <w:cs/>
                </w:rPr>
                <w:t>จึง</w:t>
              </w:r>
              <w:r w:rsidR="00760DBB">
                <w:rPr>
                  <w:rFonts w:hint="cs"/>
                  <w:cs/>
                </w:rPr>
                <w:t>เล</w:t>
              </w:r>
              <w:r w:rsidR="00E13FBB">
                <w:rPr>
                  <w:rFonts w:hint="cs"/>
                  <w:cs/>
                </w:rPr>
                <w:t>็</w:t>
              </w:r>
              <w:r w:rsidR="00760DBB">
                <w:rPr>
                  <w:rFonts w:hint="cs"/>
                  <w:cs/>
                </w:rPr>
                <w:t>ง</w:t>
              </w:r>
              <w:r w:rsidR="00AD6264">
                <w:rPr>
                  <w:rFonts w:hint="cs"/>
                  <w:cs/>
                </w:rPr>
                <w:t>เห็นปัญหา</w:t>
              </w:r>
              <w:r w:rsidR="00275AE0">
                <w:rPr>
                  <w:rFonts w:hint="cs"/>
                  <w:cs/>
                </w:rPr>
                <w:t>ในด้านนี้จึง</w:t>
              </w:r>
              <w:r w:rsidR="006629C3">
                <w:rPr>
                  <w:rFonts w:hint="cs"/>
                  <w:cs/>
                </w:rPr>
                <w:t>ได้จัดทำ</w:t>
              </w:r>
              <w:r w:rsidR="004F4091">
                <w:rPr>
                  <w:rFonts w:hint="cs"/>
                  <w:cs/>
                </w:rPr>
                <w:t>เว็บ</w:t>
              </w:r>
              <w:r w:rsidR="00811DDE">
                <w:rPr>
                  <w:rFonts w:hint="cs"/>
                  <w:cs/>
                </w:rPr>
                <w:t>ไซต์...นี้ขึ้นมาเพื่อแก้ปัญหาในด้านน</w:t>
              </w:r>
              <w:r w:rsidR="00F36868">
                <w:rPr>
                  <w:rFonts w:hint="cs"/>
                  <w:cs/>
                </w:rPr>
                <w:t>ี้</w:t>
              </w:r>
              <w:r w:rsidR="00756CFA">
                <w:rPr>
                  <w:rFonts w:hint="cs"/>
                  <w:cs/>
                </w:rPr>
                <w:t xml:space="preserve"> เว็บไซต์...</w:t>
              </w:r>
              <w:r w:rsidR="00C21F65">
                <w:rPr>
                  <w:rFonts w:hint="cs"/>
                  <w:cs/>
                </w:rPr>
                <w:t>สามารถ</w:t>
              </w:r>
              <w:r w:rsidR="00FC1342">
                <w:rPr>
                  <w:rFonts w:hint="cs"/>
                  <w:cs/>
                </w:rPr>
                <w:t>ให้ผู้ที่ม</w:t>
              </w:r>
              <w:r w:rsidR="00356252">
                <w:rPr>
                  <w:rFonts w:hint="cs"/>
                  <w:cs/>
                </w:rPr>
                <w:t>ี</w:t>
              </w:r>
              <w:r w:rsidR="00FC1342">
                <w:rPr>
                  <w:rFonts w:hint="cs"/>
                  <w:cs/>
                </w:rPr>
                <w:t>ความรู้ในด้านต่างๆมาแชร์ความ</w:t>
              </w:r>
              <w:r w:rsidR="00B003AA">
                <w:rPr>
                  <w:rFonts w:hint="cs"/>
                  <w:cs/>
                </w:rPr>
                <w:t>รู้ในเว็บและ</w:t>
              </w:r>
              <w:r w:rsidR="00016E19">
                <w:rPr>
                  <w:rFonts w:hint="cs"/>
                  <w:cs/>
                </w:rPr>
                <w:t>แบ่งหมวดหมู่</w:t>
              </w:r>
              <w:r w:rsidR="00324295">
                <w:rPr>
                  <w:rFonts w:hint="cs"/>
                  <w:cs/>
                </w:rPr>
                <w:t>เพื่อให้ผู้ใช้หาความรู้ได้ง่ายขึ้น</w:t>
              </w:r>
              <w:r w:rsidR="0089581E">
                <w:rPr>
                  <w:rFonts w:hint="cs"/>
                  <w:cs/>
                </w:rPr>
                <w:t xml:space="preserve"> และยังสามารถ</w:t>
              </w:r>
              <w:r w:rsidR="004A756E">
                <w:rPr>
                  <w:rFonts w:hint="cs"/>
                  <w:cs/>
                </w:rPr>
                <w:t>เปิดกิจกรรมให้ผู้ที่สนใจกดเข้าร่วมกิจกรรม</w:t>
              </w:r>
              <w:r w:rsidR="00666881">
                <w:rPr>
                  <w:rFonts w:hint="cs"/>
                  <w:cs/>
                </w:rPr>
                <w:t>ได้</w:t>
              </w:r>
            </w:p>
          </w:sdtContent>
        </w:sdt>
      </w:sdtContent>
    </w:sdt>
    <w:p w14:paraId="6122BF22" w14:textId="77777777" w:rsidR="00F72DC6" w:rsidRPr="008C66FB" w:rsidRDefault="0067440B" w:rsidP="00F72D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ความต้องการของผู้ใช้ (</w:t>
      </w:r>
      <w:r>
        <w:rPr>
          <w:b/>
          <w:bCs/>
        </w:rPr>
        <w:t>User Requirements</w:t>
      </w:r>
      <w:r>
        <w:rPr>
          <w:rFonts w:cs="TH SarabunPSK"/>
          <w:b/>
          <w:bCs/>
          <w:cs/>
        </w:rPr>
        <w:t>)</w:t>
      </w:r>
    </w:p>
    <w:p w14:paraId="0D0B7770" w14:textId="15A42F20" w:rsidR="000032D2" w:rsidRDefault="0067440B" w:rsidP="000032D2">
      <w:pPr>
        <w:pStyle w:val="ListParagraph"/>
      </w:pPr>
      <w:r>
        <w:rPr>
          <w:rFonts w:hint="cs"/>
          <w:cs/>
        </w:rPr>
        <w:t>ส่วนต่อประสานของซอฟต์</w:t>
      </w:r>
      <w:r w:rsidRPr="40D2743C">
        <w:rPr>
          <w:cs/>
        </w:rPr>
        <w:t>แวร์</w:t>
      </w:r>
    </w:p>
    <w:p w14:paraId="74C6716A" w14:textId="5E2221E7" w:rsidR="2D0BF211" w:rsidRDefault="68419CE6" w:rsidP="572C0060">
      <w:pPr>
        <w:pStyle w:val="ListParagraph"/>
        <w:numPr>
          <w:ilvl w:val="0"/>
          <w:numId w:val="13"/>
        </w:numPr>
      </w:pPr>
      <w:r>
        <w:t>React</w:t>
      </w:r>
      <w:r w:rsidR="2C4D7ECD">
        <w:t>.</w:t>
      </w:r>
      <w:r w:rsidR="40C51F49">
        <w:t>Js</w:t>
      </w:r>
      <w:r w:rsidR="398105A6">
        <w:t xml:space="preserve"> </w:t>
      </w:r>
    </w:p>
    <w:p w14:paraId="4A0278F0" w14:textId="17676846" w:rsidR="398105A6" w:rsidRDefault="3C731801" w:rsidP="398105A6">
      <w:pPr>
        <w:pStyle w:val="ListParagraph"/>
        <w:numPr>
          <w:ilvl w:val="0"/>
          <w:numId w:val="12"/>
        </w:numPr>
      </w:pPr>
      <w:r>
        <w:t>Java</w:t>
      </w:r>
    </w:p>
    <w:p w14:paraId="146E5D09" w14:textId="5FEEF384" w:rsidR="0F576C9D" w:rsidRDefault="04BC2FEC" w:rsidP="0F576C9D">
      <w:pPr>
        <w:pStyle w:val="ListParagraph"/>
        <w:numPr>
          <w:ilvl w:val="0"/>
          <w:numId w:val="12"/>
        </w:numPr>
      </w:pPr>
      <w:r>
        <w:t>Node.</w:t>
      </w:r>
      <w:r w:rsidR="13DE5EED">
        <w:t>js</w:t>
      </w:r>
    </w:p>
    <w:p w14:paraId="365E7D28" w14:textId="54E10E9F" w:rsidR="3C731801" w:rsidRDefault="52F18CE3" w:rsidP="3C731801">
      <w:pPr>
        <w:pStyle w:val="ListParagraph"/>
        <w:numPr>
          <w:ilvl w:val="0"/>
          <w:numId w:val="12"/>
        </w:numPr>
      </w:pPr>
      <w:r>
        <w:t>phpMyAdmin</w:t>
      </w:r>
    </w:p>
    <w:p w14:paraId="51E1A561" w14:textId="77777777" w:rsidR="000032D2" w:rsidRDefault="000032D2" w:rsidP="000032D2">
      <w:pPr>
        <w:pStyle w:val="ListParagraph"/>
      </w:pPr>
      <w:r>
        <w:rPr>
          <w:rFonts w:hint="cs"/>
          <w:cs/>
        </w:rPr>
        <w:t>คุณลักษณะของผู้ใช้</w:t>
      </w:r>
    </w:p>
    <w:p w14:paraId="2643A179" w14:textId="7BCDF33B" w:rsidR="5DFDCB83" w:rsidRDefault="5FD7A267" w:rsidP="4BD48612">
      <w:r>
        <w:t>- ผู้ใช้มี</w:t>
      </w:r>
      <w:r w:rsidR="1C2588B4">
        <w:t>ความคุ้นเคย</w:t>
      </w:r>
      <w:r w:rsidR="2D2ED7F9">
        <w:t>กับ</w:t>
      </w:r>
      <w:r w:rsidR="3EA45A33">
        <w:t>เว็บ</w:t>
      </w:r>
      <w:r w:rsidR="061BCACA">
        <w:t>เพจ</w:t>
      </w:r>
      <w:r w:rsidR="0AE7B409">
        <w:t xml:space="preserve">ประเภท </w:t>
      </w:r>
      <w:r w:rsidR="7A804C0E">
        <w:t>Community</w:t>
      </w:r>
      <w:r w:rsidR="0AE7B409">
        <w:t xml:space="preserve"> page </w:t>
      </w:r>
      <w:r w:rsidR="432B4C83">
        <w:t>อา</w:t>
      </w:r>
      <w:r w:rsidR="667D628A">
        <w:t xml:space="preserve">ทิ </w:t>
      </w:r>
      <w:r w:rsidR="4E3A74E8">
        <w:t>Facebook</w:t>
      </w:r>
      <w:r w:rsidR="1A09E30A">
        <w:t>,</w:t>
      </w:r>
      <w:r w:rsidR="286A769E">
        <w:t xml:space="preserve"> </w:t>
      </w:r>
      <w:r w:rsidR="1A09E30A">
        <w:t>Medium</w:t>
      </w:r>
      <w:r w:rsidR="4BBC8CA5">
        <w:t>,</w:t>
      </w:r>
      <w:r w:rsidR="0AE7B409">
        <w:t xml:space="preserve"> </w:t>
      </w:r>
      <w:r w:rsidR="0E3C08FD">
        <w:t>Blockdit</w:t>
      </w:r>
    </w:p>
    <w:p w14:paraId="019C0A56" w14:textId="77777777" w:rsidR="00C61B85" w:rsidRDefault="00C61B85" w:rsidP="00C61B85">
      <w:pPr>
        <w:pStyle w:val="ListParagraph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2E53848B37464640BE41CBD6A40C3687"/>
        </w:placeholder>
      </w:sdtPr>
      <w:sdtContent>
        <w:p w14:paraId="31638481" w14:textId="1D2E6B96" w:rsidR="00C61B85" w:rsidRDefault="1DFF86D6" w:rsidP="00D02149">
          <w:pPr>
            <w:spacing w:after="0"/>
            <w:ind w:firstLine="360"/>
            <w:jc w:val="thaiDistribute"/>
          </w:pPr>
          <w:r>
            <w:t>-</w:t>
          </w:r>
          <w:r w:rsidR="00D02149">
            <w:t xml:space="preserve"> </w:t>
          </w:r>
          <w:r>
            <w:t>สามารถ</w:t>
          </w:r>
          <w:r w:rsidR="5314CB5C">
            <w:t xml:space="preserve"> </w:t>
          </w:r>
          <w:r w:rsidR="58AB43CD">
            <w:t>Post</w:t>
          </w:r>
          <w:r w:rsidR="5314CB5C">
            <w:t xml:space="preserve"> </w:t>
          </w:r>
          <w:r>
            <w:t>ข้อความได้้</w:t>
          </w:r>
        </w:p>
        <w:p w14:paraId="552BA707" w14:textId="18E21B0F" w:rsidR="74F6499A" w:rsidRDefault="74F6499A" w:rsidP="00D02149">
          <w:pPr>
            <w:spacing w:after="0"/>
            <w:ind w:firstLine="360"/>
            <w:jc w:val="thaiDistribute"/>
          </w:pPr>
          <w:r>
            <w:t>-</w:t>
          </w:r>
          <w:r w:rsidR="00D02149">
            <w:t xml:space="preserve"> </w:t>
          </w:r>
          <w:r>
            <w:t>สามารถแก้ไข</w:t>
          </w:r>
          <w:r w:rsidR="31442FE7">
            <w:t>หรือ</w:t>
          </w:r>
          <w:r w:rsidR="7B1F653F">
            <w:t>ลบ</w:t>
          </w:r>
          <w:r w:rsidR="22356649">
            <w:t xml:space="preserve"> </w:t>
          </w:r>
          <w:r w:rsidR="35592DC6">
            <w:t>Post</w:t>
          </w:r>
          <w:r w:rsidR="5314CB5C">
            <w:t xml:space="preserve"> ได้้</w:t>
          </w:r>
        </w:p>
        <w:p w14:paraId="1A983F82" w14:textId="3534D675" w:rsidR="2B74DC75" w:rsidRDefault="2B74DC75" w:rsidP="00D02149">
          <w:pPr>
            <w:spacing w:after="0"/>
            <w:ind w:firstLine="360"/>
            <w:jc w:val="thaiDistribute"/>
          </w:pPr>
          <w:r>
            <w:t>-</w:t>
          </w:r>
          <w:r w:rsidR="00D02149">
            <w:t xml:space="preserve"> </w:t>
          </w:r>
          <w:r>
            <w:t>สามารถสร้างกิจกรรมให้ผู้ใช้งาน</w:t>
          </w:r>
          <w:r w:rsidR="2A5CA0FE">
            <w:t>สามารถเข้าร่วมได้</w:t>
          </w:r>
        </w:p>
        <w:p w14:paraId="2B34DB43" w14:textId="47140F56" w:rsidR="0BD67436" w:rsidRDefault="325F9387" w:rsidP="00D02149">
          <w:pPr>
            <w:spacing w:after="0"/>
            <w:ind w:firstLine="360"/>
            <w:jc w:val="thaiDistribute"/>
          </w:pPr>
          <w:r>
            <w:t>-</w:t>
          </w:r>
          <w:r w:rsidR="00D02149">
            <w:t xml:space="preserve"> </w:t>
          </w:r>
          <w:r>
            <w:t>สามารถกด</w:t>
          </w:r>
          <w:r w:rsidR="097E8CF3">
            <w:t xml:space="preserve"> </w:t>
          </w:r>
          <w:r w:rsidR="0C37C44D">
            <w:t>Like</w:t>
          </w:r>
          <w:r w:rsidR="097E8CF3">
            <w:t xml:space="preserve"> </w:t>
          </w:r>
          <w:r>
            <w:t>และ</w:t>
          </w:r>
          <w:r w:rsidR="097E8CF3">
            <w:t xml:space="preserve"> </w:t>
          </w:r>
          <w:r w:rsidR="22356649">
            <w:t xml:space="preserve">Comment </w:t>
          </w:r>
          <w:r w:rsidR="042D49E0">
            <w:t>ได้</w:t>
          </w:r>
        </w:p>
        <w:p w14:paraId="2269A97B" w14:textId="679D1EFF" w:rsidR="4473D4E3" w:rsidRDefault="3AFB83B6" w:rsidP="00D02149">
          <w:pPr>
            <w:spacing w:after="0"/>
            <w:ind w:firstLine="360"/>
            <w:jc w:val="thaiDistribute"/>
          </w:pPr>
          <w:r>
            <w:t>-</w:t>
          </w:r>
          <w:r w:rsidR="00D02149">
            <w:t xml:space="preserve"> </w:t>
          </w:r>
          <w:r>
            <w:t>สามารถ</w:t>
          </w:r>
          <w:r w:rsidR="32B4C7B0">
            <w:t xml:space="preserve"> </w:t>
          </w:r>
          <w:r w:rsidR="0B5863D7">
            <w:t>Donate</w:t>
          </w:r>
          <w:r w:rsidR="32B4C7B0">
            <w:t xml:space="preserve"> </w:t>
          </w:r>
          <w:r w:rsidR="352C3044">
            <w:t>ให้</w:t>
          </w:r>
          <w:r w:rsidR="0C0AC6CB">
            <w:t>กับ</w:t>
          </w:r>
          <w:r w:rsidR="1AFFF84A">
            <w:t>ผู้สร้างโพสต์ได้</w:t>
          </w:r>
        </w:p>
        <w:p w14:paraId="5AF9C23D" w14:textId="53C8A9B4" w:rsidR="277F5FE7" w:rsidRDefault="507B20F1" w:rsidP="277F5FE7">
          <w:pPr>
            <w:spacing w:after="0"/>
            <w:jc w:val="thaiDistribute"/>
          </w:pPr>
          <w:r>
            <w:lastRenderedPageBreak/>
            <w:t>-สามารถ</w:t>
          </w:r>
          <w:r w:rsidR="5314CB5C">
            <w:t xml:space="preserve"> </w:t>
          </w:r>
          <w:r>
            <w:t>Save Post ที่</w:t>
          </w:r>
          <w:r w:rsidR="0BB0CBC7">
            <w:t>ถูกใจเก็บไว้ในคลังของตัวเองได้</w:t>
          </w:r>
        </w:p>
        <w:p w14:paraId="380AADB8" w14:textId="5D1FD77E" w:rsidR="49FDD757" w:rsidRPr="00D02149" w:rsidRDefault="0C873878" w:rsidP="00D02149">
          <w:pPr>
            <w:spacing w:after="0"/>
            <w:jc w:val="thaiDistribute"/>
          </w:pPr>
          <w:r>
            <w:t xml:space="preserve">-สามารถยื่นขอสิทธิ </w:t>
          </w:r>
          <w:r w:rsidR="3884B29A">
            <w:t>Verification</w:t>
          </w:r>
          <w:r>
            <w:t xml:space="preserve"> เพื่อสร้างความน่าเชื่อถือให้กับผู้ใช้ได้</w:t>
          </w:r>
        </w:p>
      </w:sdtContent>
    </w:sdt>
    <w:p w14:paraId="2DA6309F" w14:textId="77777777" w:rsidR="000032D2" w:rsidRDefault="00C379D7" w:rsidP="000032D2">
      <w:pPr>
        <w:pStyle w:val="ListParagraph"/>
      </w:pPr>
      <w:r>
        <w:rPr>
          <w:rFonts w:hint="cs"/>
          <w:cs/>
        </w:rPr>
        <w:t>สมมติฐานและข้อจำกัดในการพัฒนา</w:t>
      </w:r>
    </w:p>
    <w:p w14:paraId="5BA406BF" w14:textId="0CBA8268" w:rsidR="00C379D7" w:rsidRDefault="6511134B" w:rsidP="34477D19">
      <w:pPr>
        <w:pStyle w:val="ListParagraph"/>
        <w:numPr>
          <w:ilvl w:val="0"/>
          <w:numId w:val="15"/>
        </w:numPr>
      </w:pPr>
      <w:r>
        <w:t>การทำกิจกรรมในระบบ</w:t>
      </w:r>
      <w:r w:rsidR="04B2A3B4">
        <w:t>จะต้อง</w:t>
      </w:r>
      <w:r w:rsidR="6EEDDCB8">
        <w:t>อยู่</w:t>
      </w:r>
      <w:r w:rsidR="123FF2C0">
        <w:t>ภายใต้การใช้งาน</w:t>
      </w:r>
      <w:r w:rsidR="719AF824">
        <w:t xml:space="preserve"> Internet</w:t>
      </w:r>
    </w:p>
    <w:p w14:paraId="6530F8BD" w14:textId="5DE3949A" w:rsidR="719AF824" w:rsidRDefault="3884B29A" w:rsidP="719AF824">
      <w:pPr>
        <w:pStyle w:val="ListParagraph"/>
        <w:numPr>
          <w:ilvl w:val="0"/>
          <w:numId w:val="15"/>
        </w:numPr>
      </w:pPr>
      <w:r>
        <w:t>จำนวนผู้ใช้ หากมีคนเข้าใช้ระบบมากเกินไปอาจจะเกิดการล่มของเว็บไซต์ได้</w:t>
      </w:r>
    </w:p>
    <w:p w14:paraId="13E132B7" w14:textId="1597FC65" w:rsidR="00D02149" w:rsidRPr="00D02149" w:rsidRDefault="00C379D7" w:rsidP="00D0214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</w:p>
    <w:p w14:paraId="74E92C77" w14:textId="02BA67B7" w:rsidR="78019F7A" w:rsidRDefault="009360A7" w:rsidP="78019F7A">
      <w:pPr>
        <w:pStyle w:val="ListParagraph"/>
      </w:pPr>
      <w:r w:rsidRPr="78019F7A">
        <w:rPr>
          <w:cs/>
        </w:rPr>
        <w:t xml:space="preserve">ความต้องการแบบ </w:t>
      </w:r>
      <w:r>
        <w:t>functional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78019F7A" w14:paraId="677FCE6F" w14:textId="77777777" w:rsidTr="78019F7A">
        <w:trPr>
          <w:trHeight w:val="5160"/>
        </w:trPr>
        <w:tc>
          <w:tcPr>
            <w:tcW w:w="9128" w:type="dxa"/>
          </w:tcPr>
          <w:p w14:paraId="008C2BAA" w14:textId="03B84E26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.1 ลงทะเบียนผู้ใช้</w:t>
            </w:r>
          </w:p>
          <w:p w14:paraId="641BCF70" w14:textId="5AE46CC4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.1.1 คำบรรยายและความสำคัญ : เป็นระบบที่ให้ผู้ใช้ลงทะเบียนเพื่อใช้ในการloginเข้าสู่ระบบ เป็นระบบ Mandatory</w:t>
            </w:r>
          </w:p>
          <w:p w14:paraId="30986A49" w14:textId="566270F7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.1.2 ลำดับการทำงาน : </w:t>
            </w:r>
          </w:p>
          <w:p w14:paraId="26413D36" w14:textId="3B601F3A" w:rsidR="78019F7A" w:rsidRDefault="78019F7A" w:rsidP="00D02149">
            <w:pPr>
              <w:spacing w:before="20" w:afterLines="20" w:after="48"/>
              <w:jc w:val="left"/>
            </w:pPr>
            <w:r>
              <w:t xml:space="preserve">        1. เมื่อผู้ใช้กดปุ่มลงทะเบียน จะเข้าสู่หน้ากรอกข้อมูล</w:t>
            </w:r>
          </w:p>
          <w:p w14:paraId="4617CDB3" w14:textId="5A811953" w:rsidR="78019F7A" w:rsidRDefault="78019F7A" w:rsidP="00D02149">
            <w:pPr>
              <w:spacing w:before="20" w:afterLines="20" w:after="48"/>
              <w:jc w:val="left"/>
            </w:pPr>
            <w:r>
              <w:t xml:space="preserve">        2. เมื่อผู้ใช้กดปุ่มยืมยันข้อมูล ระบบจะทำการเก็บข้อมูลลงในฐานข้อมูลเพื่อใช้ในการlogin และกลับไปยังหน้าแรก</w:t>
            </w:r>
          </w:p>
          <w:p w14:paraId="7CB8A7D8" w14:textId="73164B10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.1.3 ความต้องการ :</w:t>
            </w:r>
          </w:p>
          <w:p w14:paraId="337C8ABF" w14:textId="56ECBB84" w:rsidR="78019F7A" w:rsidRDefault="00D02149" w:rsidP="00D02149">
            <w:pPr>
              <w:spacing w:before="20" w:afterLines="20" w:after="48"/>
              <w:jc w:val="left"/>
            </w:pPr>
            <w:r>
              <w:rPr>
                <w:rFonts w:hint="cs"/>
                <w:cs/>
              </w:rPr>
              <w:t>3.1</w:t>
            </w:r>
            <w:r w:rsidR="78019F7A">
              <w:t>.1.3.1 ลงทะเบียน</w:t>
            </w:r>
          </w:p>
          <w:p w14:paraId="643F3579" w14:textId="77777777" w:rsidR="00D02149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ข้อมูลที่ใช้ในการสร้างบัญชี</w:t>
            </w:r>
          </w:p>
          <w:p w14:paraId="6FCA510B" w14:textId="67F351C6" w:rsidR="78019F7A" w:rsidRPr="00D02149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 xml:space="preserve">2) inputs : </w:t>
            </w:r>
            <w:r w:rsidR="78019F7A" w:rsidRPr="78019F7A">
              <w:rPr>
                <w:rFonts w:cs="TH SarabunPSK"/>
                <w:color w:val="000000" w:themeColor="text1"/>
              </w:rPr>
              <w:t>ชื่อ-นามสกุล ชื่อบัญชีผู้ใช้ e-mail รหัสผ่าน</w:t>
            </w:r>
          </w:p>
          <w:p w14:paraId="3307244A" w14:textId="47EC3ADC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เก็บเป็นบัญชีผู้ใช้ลงฐานข้อมูล</w:t>
            </w:r>
          </w:p>
          <w:p w14:paraId="6C11D79E" w14:textId="447E73EC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แจ้งเตือนว่าลงทะเบียนสำเร็จ</w:t>
            </w:r>
          </w:p>
          <w:p w14:paraId="1F6EA79E" w14:textId="5B325263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.2 login</w:t>
            </w:r>
          </w:p>
          <w:p w14:paraId="422E25B9" w14:textId="025721F2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.2.1 คำบรรยายและความสำคัญ : เป็นระบบที่ให้ผู้ใช้ลงเข้าสู่ระบบเพื่อเข้าใช้ฟังก์ชั่นต่างๆในเว็บไซต์ เป็นระบบ Mandatory</w:t>
            </w:r>
          </w:p>
          <w:p w14:paraId="7DBA2757" w14:textId="0BE7B464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.2.2 ลำดับการทำงาน : </w:t>
            </w:r>
          </w:p>
          <w:p w14:paraId="238A39FE" w14:textId="5498015A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เมื่อผู้ใช้กดปุ่มlogin จะเข้าสู่หน้ากรอกชื่อผู้ใช้ และรหัสผ่าน</w:t>
            </w:r>
          </w:p>
          <w:p w14:paraId="750A186C" w14:textId="535DA521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เมื่อผู้ใช้กดปุ่มยืมยันระบบจะทำการดึงข้อมูลบัญชีที่ลงทะเบียนในระบบเพื่อตรวจสอบความถูกต้อง</w:t>
            </w:r>
          </w:p>
          <w:p w14:paraId="5C80FDAB" w14:textId="4B0535AF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3. เมื่อตรวจสอบสำเร็จจะทำการเข้าสู่ระบบ</w:t>
            </w:r>
          </w:p>
          <w:p w14:paraId="763DF56F" w14:textId="44F35849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.2.3 ความต้องการ :</w:t>
            </w:r>
          </w:p>
          <w:p w14:paraId="2C29E004" w14:textId="6BA6AD68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.2.3.1 เข้าสู่ระบบ</w:t>
            </w:r>
          </w:p>
          <w:p w14:paraId="4A33147C" w14:textId="406D8BBD" w:rsidR="78019F7A" w:rsidRDefault="00D02149" w:rsidP="00D02149">
            <w:pPr>
              <w:spacing w:before="20" w:afterLines="20" w:after="48"/>
              <w:jc w:val="left"/>
            </w:pPr>
            <w:r>
              <w:lastRenderedPageBreak/>
              <w:t xml:space="preserve">        </w:t>
            </w:r>
            <w:r w:rsidR="78019F7A">
              <w:t>1) description : ข้อมูลบัญชีที่ต้องการเข้าระบบ</w:t>
            </w:r>
          </w:p>
          <w:p w14:paraId="1CEF16B3" w14:textId="0529BF3C" w:rsidR="78019F7A" w:rsidRDefault="00D02149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t xml:space="preserve">        </w:t>
            </w:r>
            <w:r w:rsidR="78019F7A">
              <w:t xml:space="preserve">2) inputs : </w:t>
            </w:r>
            <w:r w:rsidR="78019F7A" w:rsidRPr="78019F7A">
              <w:rPr>
                <w:rFonts w:cs="TH SarabunPSK"/>
                <w:color w:val="000000" w:themeColor="text1"/>
              </w:rPr>
              <w:t>ชื่อบัญชีผู้ใช้ รหัสผ่าน</w:t>
            </w:r>
          </w:p>
          <w:p w14:paraId="5186F886" w14:textId="2949B32B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ตรวจสอบความถูกต้องกับบัญชีที่เก็บในระบบ</w:t>
            </w:r>
          </w:p>
          <w:p w14:paraId="08B3250C" w14:textId="7E6BE88C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แจ้งเตือนว่าเข้าสู่ระบบสำเร็จ</w:t>
            </w:r>
          </w:p>
          <w:p w14:paraId="644390DF" w14:textId="15BBC179" w:rsidR="78019F7A" w:rsidRDefault="78019F7A" w:rsidP="00D02149">
            <w:pPr>
              <w:spacing w:before="20" w:afterLines="20" w:after="48"/>
              <w:jc w:val="left"/>
            </w:pPr>
          </w:p>
          <w:p w14:paraId="64C47AD2" w14:textId="0D07D48F" w:rsidR="78019F7A" w:rsidRDefault="78019F7A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.3 </w:t>
            </w:r>
            <w:r w:rsidRPr="78019F7A">
              <w:rPr>
                <w:rFonts w:cs="TH SarabunPSK"/>
                <w:color w:val="000000" w:themeColor="text1"/>
              </w:rPr>
              <w:t>สร้าง ลบ แก้ไขโพสต์และกิจกรรม</w:t>
            </w:r>
          </w:p>
          <w:p w14:paraId="12E92A42" w14:textId="36DEAF17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.3.1 คำบรรยายและความสำคัญ : เป็นระบบที่ให้ผู้ใช้สร้างและจัดการโพสต์ของตนเองได้ เป็นระบบ Mandatory</w:t>
            </w:r>
          </w:p>
          <w:p w14:paraId="3286CD9E" w14:textId="04FC9184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.3.2 ลำดับการทำงาน : </w:t>
            </w:r>
          </w:p>
          <w:p w14:paraId="63E0C22B" w14:textId="64A66896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เมื่อผู้ใช้กดสร้างโพสต์ จะเข้าสู่หน้าใส่เนื้อหาของโพสต์</w:t>
            </w:r>
          </w:p>
          <w:p w14:paraId="76ABDCB0" w14:textId="7FE7062C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เมื่อผู้ใช้กดปุ่มสร้าง ระบบจะเก็บข้อมูลโพสต์ที่สร้าง ลงในฐานข้อมูล เพื่อนำไปแสดงในหน้าแสดงโพสต์</w:t>
            </w:r>
          </w:p>
          <w:p w14:paraId="14A54615" w14:textId="586FD6AB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.3.3 ความต้องการ :</w:t>
            </w:r>
          </w:p>
          <w:p w14:paraId="03D5D679" w14:textId="580E7420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.3.3.1 สร้างโพสต์</w:t>
            </w:r>
          </w:p>
          <w:p w14:paraId="6D55D120" w14:textId="6C1F1396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เนื้อหาของโพสต์ที่ต้องการสร้าง</w:t>
            </w:r>
          </w:p>
          <w:p w14:paraId="6C42D010" w14:textId="39CBA950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2) inputs : รายละเอียด รูปแบบ ฟอร์มลงทะเบียนกิจกรรม</w:t>
            </w:r>
          </w:p>
          <w:p w14:paraId="40AFC1F5" w14:textId="23D95D7E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เก็บโพสต์ลงฐานข้อมูล</w:t>
            </w:r>
          </w:p>
          <w:p w14:paraId="1AA40BB7" w14:textId="0B67E672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แจ้งเตือนว่าสร้างโพสต์สำเร็จ</w:t>
            </w:r>
          </w:p>
          <w:p w14:paraId="63826E61" w14:textId="13130B76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.3.3.2 แก้ไขโพสต์</w:t>
            </w:r>
          </w:p>
          <w:p w14:paraId="0BF8DE57" w14:textId="485BDCC5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เนื้อหาของโพสต์ที่ต้องการแก้ไข</w:t>
            </w:r>
          </w:p>
          <w:p w14:paraId="2B3315D1" w14:textId="48EAAA3B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2) inputs : รายละเอียด รูปแบบ ฟอร์มลงทะเบียนกิจกรรมของโพสต์ที่แก้ไข</w:t>
            </w:r>
          </w:p>
          <w:p w14:paraId="2B2DCC0D" w14:textId="4146DFE1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เก็บโพสต์ลงฐานข้อมูลด้วยเนื้อหาใหม่</w:t>
            </w:r>
          </w:p>
          <w:p w14:paraId="25CE1D14" w14:textId="6F833990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แจ้งเตือนว่าแก้ไขโพสต์สำเร็จ</w:t>
            </w:r>
          </w:p>
          <w:p w14:paraId="3BF1D7DA" w14:textId="39D5AFB2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.3.3.2 ลบโพสต์</w:t>
            </w:r>
          </w:p>
          <w:p w14:paraId="2DEB0716" w14:textId="12509BED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ข้อมูลของโพสต์ที่ต้องการลบ</w:t>
            </w:r>
          </w:p>
          <w:p w14:paraId="44E8BDB0" w14:textId="718D1530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2) inputs : ไอดีของโพสต์ที่ต้องการลบ</w:t>
            </w:r>
          </w:p>
          <w:p w14:paraId="58AAA4FF" w14:textId="1440BE99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ลบข้อมูลโพสต์ที่อยู่ในฐานข้อมูล</w:t>
            </w:r>
          </w:p>
          <w:p w14:paraId="7129019E" w14:textId="678184BB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แจ้งเตือนว่าลบโพสต์สำเร็จ</w:t>
            </w:r>
          </w:p>
          <w:p w14:paraId="35E910EC" w14:textId="3B320986" w:rsidR="78019F7A" w:rsidRDefault="78019F7A" w:rsidP="00D02149">
            <w:pPr>
              <w:spacing w:before="20" w:afterLines="20" w:after="48"/>
              <w:jc w:val="left"/>
            </w:pPr>
          </w:p>
          <w:p w14:paraId="0F5D69A3" w14:textId="0C43C921" w:rsidR="78019F7A" w:rsidRDefault="78019F7A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lastRenderedPageBreak/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.4 </w:t>
            </w:r>
            <w:r w:rsidRPr="78019F7A">
              <w:rPr>
                <w:rFonts w:cs="TH SarabunPSK"/>
                <w:color w:val="000000" w:themeColor="text1"/>
              </w:rPr>
              <w:t>การเข้าร่วมกิจกรรม</w:t>
            </w:r>
          </w:p>
          <w:p w14:paraId="2A7A6CDD" w14:textId="346F5436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.4.1 คำบรรยายและความสำคัญ : เป็นระบบที่ให้ผู้ใช้ลงทะเบียนเข้าร่วมกิจกรรมที่อยู่ในระบบ เป็นระบบ Mandatory</w:t>
            </w:r>
          </w:p>
          <w:p w14:paraId="6CF2D7D3" w14:textId="14C7A85F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.4.2 ลำดับการทำงาน : </w:t>
            </w:r>
          </w:p>
          <w:p w14:paraId="708284FC" w14:textId="30DAB06D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เมื่อผู้ใช้กดปุ่มลงทะเบียนกิจกรรมที่ต้องการแล้ว จะย้ายไปในหน้ากรอกฟอร์มลงทะเบียนที่ผู้จัดกิจกรรมได้ลงไว้</w:t>
            </w:r>
          </w:p>
          <w:p w14:paraId="453F5C57" w14:textId="252CDF29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เมื่อผู้ใช้กดปุ่มยืมยัน ระบบจะทำการบันทึกรายชื่อลงฐานข้อมูล และกลับไปยังหน้าแสดงกิจกรรมทั้งหมด</w:t>
            </w:r>
          </w:p>
          <w:p w14:paraId="5A98CCF3" w14:textId="02EFFA35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.4.3 ความต้องการ :</w:t>
            </w:r>
          </w:p>
          <w:p w14:paraId="07D4B2A7" w14:textId="01F7F5DF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.4.3.1 ลงทะเบียนกิจกรรม</w:t>
            </w:r>
          </w:p>
          <w:p w14:paraId="03932CB2" w14:textId="3F790638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ข้อมูลบัญชีที่ต้องการเพื่อใช้ในการลงทะเบียนกิจกรรม</w:t>
            </w:r>
          </w:p>
          <w:p w14:paraId="096DBE9C" w14:textId="711C38C1" w:rsidR="78019F7A" w:rsidRDefault="00D02149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t xml:space="preserve">        </w:t>
            </w:r>
            <w:r w:rsidR="78019F7A">
              <w:t xml:space="preserve">2) inputs : </w:t>
            </w:r>
            <w:r w:rsidR="78019F7A" w:rsidRPr="78019F7A">
              <w:rPr>
                <w:rFonts w:cs="TH SarabunPSK"/>
                <w:color w:val="000000" w:themeColor="text1"/>
              </w:rPr>
              <w:t>ชื่อบัญชีผู้ใช้</w:t>
            </w:r>
          </w:p>
          <w:p w14:paraId="39132392" w14:textId="7C53BE25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เพิ่มข้อมูลรายชื่อผู้เข้าร่วมลงในฐานข้อมูลของกิจกรรมนั้นๆ</w:t>
            </w:r>
          </w:p>
          <w:p w14:paraId="141B0205" w14:textId="4567E72A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แจ้งเตือนว่าลงรายทะเบียนกิจกรรมสำเร็จ และแสดงหลักฐานการลงทะเบียนแก่ผู้ใช้</w:t>
            </w:r>
          </w:p>
          <w:p w14:paraId="7C83AA5C" w14:textId="1794669D" w:rsidR="78019F7A" w:rsidRDefault="78019F7A" w:rsidP="00D02149">
            <w:pPr>
              <w:spacing w:before="20" w:afterLines="20" w:after="48"/>
              <w:jc w:val="left"/>
            </w:pPr>
          </w:p>
          <w:p w14:paraId="4B6C9310" w14:textId="38C27D26" w:rsidR="78019F7A" w:rsidRDefault="78019F7A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.5 </w:t>
            </w:r>
            <w:r w:rsidRPr="78019F7A">
              <w:rPr>
                <w:rFonts w:cs="TH SarabunPSK"/>
                <w:color w:val="000000" w:themeColor="text1"/>
              </w:rPr>
              <w:t>ค้นหา</w:t>
            </w:r>
          </w:p>
          <w:p w14:paraId="01FB9F0C" w14:textId="184554DD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>.5.1 คำบรรยายและความสำคัญ : เป็นระบบที่ให้ผู้ใช้ค้นหาโพสต์ หรือกิจกรรมที่มีอยู่ในระบบ เป็นระบบ desirable</w:t>
            </w:r>
          </w:p>
          <w:p w14:paraId="42704105" w14:textId="0D6F5E87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rPr>
                <w:rFonts w:hint="cs"/>
                <w:cs/>
              </w:rPr>
              <w:t>1</w:t>
            </w:r>
            <w:r>
              <w:t xml:space="preserve">.5.2 ลำดับการทำงาน : </w:t>
            </w:r>
          </w:p>
          <w:p w14:paraId="359A224A" w14:textId="3FFFE6F7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ผู้ใช้กรอกคำที่ต้องการค้นหา และกดปุ่มค้นหา</w:t>
            </w:r>
          </w:p>
          <w:p w14:paraId="0D6B3340" w14:textId="4E7F554F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ระบบจะทำการดึงรายชื่อโพสต์ และกิจกรรมที่มีอยู่ในระบบ</w:t>
            </w:r>
          </w:p>
          <w:p w14:paraId="34FAAABA" w14:textId="253AA1E1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3. ระบบทำการเทียบคำที่ค้นหา กับรายชื่อที่ดึงมาจากฐานข้อมูล</w:t>
            </w:r>
          </w:p>
          <w:p w14:paraId="4C64A8C6" w14:textId="52B455D8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.5.3 ความต้องการ :</w:t>
            </w:r>
          </w:p>
          <w:p w14:paraId="2BAADED1" w14:textId="2D6A462B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.5.3.1 ค้นหาโพสต์ และกิจกรรม</w:t>
            </w:r>
          </w:p>
          <w:p w14:paraId="4996597D" w14:textId="2256E419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คำค้นที่ใส่ในช่องค้นหา เพื่อทำการค้นหา</w:t>
            </w:r>
          </w:p>
          <w:p w14:paraId="39F97A03" w14:textId="5E6952FE" w:rsidR="78019F7A" w:rsidRDefault="00D02149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t xml:space="preserve">        </w:t>
            </w:r>
            <w:r w:rsidR="78019F7A">
              <w:t>2) inputs : คำที่ต้องการค้นหา</w:t>
            </w:r>
          </w:p>
          <w:p w14:paraId="41F43FE1" w14:textId="21C7F55D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ดึงรายชื่อโพสต์ และกิจกรรมที่มีอยู่ในระบบ เพื่อนำมาเทียบกับคำค้น</w:t>
            </w:r>
          </w:p>
          <w:p w14:paraId="432EA945" w14:textId="305AEB2E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แสดงโพสต์ และกิจกรรมที่มีชื่อ ตรงกับคำค้น ให้แก่ผู้ใช้งาน</w:t>
            </w:r>
          </w:p>
          <w:p w14:paraId="72248F4E" w14:textId="38358F6E" w:rsidR="78019F7A" w:rsidRDefault="78019F7A" w:rsidP="00D02149">
            <w:pPr>
              <w:spacing w:before="20" w:afterLines="20" w:after="48"/>
              <w:jc w:val="left"/>
            </w:pPr>
          </w:p>
          <w:p w14:paraId="55F87026" w14:textId="77777777" w:rsidR="00D02149" w:rsidRDefault="00D02149" w:rsidP="00D02149">
            <w:pPr>
              <w:spacing w:before="20" w:afterLines="20" w:after="48"/>
              <w:jc w:val="left"/>
            </w:pPr>
          </w:p>
          <w:p w14:paraId="67D903DE" w14:textId="6188BE46" w:rsidR="78019F7A" w:rsidRPr="00D02149" w:rsidRDefault="78019F7A" w:rsidP="00D02149">
            <w:pPr>
              <w:spacing w:before="20" w:afterLines="20" w:after="48"/>
              <w:jc w:val="left"/>
            </w:pPr>
            <w:r>
              <w:lastRenderedPageBreak/>
              <w:t>3.</w:t>
            </w:r>
            <w:r w:rsidR="00D02149">
              <w:t>1</w:t>
            </w:r>
            <w:r>
              <w:t xml:space="preserve">.6 </w:t>
            </w:r>
            <w:r w:rsidRPr="78019F7A">
              <w:rPr>
                <w:rFonts w:cs="TH SarabunPSK"/>
                <w:color w:val="000000" w:themeColor="text1"/>
              </w:rPr>
              <w:t>donate</w:t>
            </w:r>
          </w:p>
          <w:p w14:paraId="44D98723" w14:textId="2F7CF580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.6.1 คำบรรยายและความสำคัญ : เป็นระบบที่ให้ผู้ใช้สามารถบริจาคเงินให้เจ้าของโพสต์ได้ เป็นระบบ desirable</w:t>
            </w:r>
          </w:p>
          <w:p w14:paraId="138E87A8" w14:textId="07133805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 xml:space="preserve">.6.2 ลำดับการทำงาน : </w:t>
            </w:r>
          </w:p>
          <w:p w14:paraId="62A67EED" w14:textId="76225AE7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ผู้ใช้กดปุ่มโดเนทในโพสต์ที่ต้องการ</w:t>
            </w:r>
          </w:p>
          <w:p w14:paraId="7D362F64" w14:textId="3DD55B27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ระบบจะแสดง จำนวนเงินที่ต้องการโดเนท และสามารถชำระผ่านช่องทางใดได้บ้าง</w:t>
            </w:r>
          </w:p>
          <w:p w14:paraId="0981486C" w14:textId="55B3C233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3. ระบบทำการเรียกชำระเงินผ่านช่องทางที่เลือก</w:t>
            </w:r>
          </w:p>
          <w:p w14:paraId="0435D294" w14:textId="49DD64FD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.6.3 ความต้องการ :</w:t>
            </w:r>
          </w:p>
          <w:p w14:paraId="32A33D8B" w14:textId="10CCCE1A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.6.3.1 จำนวนเงิน และช่องทางชำระ</w:t>
            </w:r>
          </w:p>
          <w:p w14:paraId="44C6B954" w14:textId="7D88A6F4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ข้อมูลการชำระเงินเพื่อใช้ในการโดเนท</w:t>
            </w:r>
          </w:p>
          <w:p w14:paraId="167E6989" w14:textId="65C96EEE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2) inputs : จำนวนเงิน ช่องทางการชำระเงิน</w:t>
            </w:r>
          </w:p>
          <w:p w14:paraId="71746496" w14:textId="1F06E7FE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เรียกชำระเงินผ่านช่องทางที่เลือก และตรวจสอบสถานะการชำระเงิน</w:t>
            </w:r>
          </w:p>
          <w:p w14:paraId="07BD0ADC" w14:textId="3C422827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แสดงสลิปให้แก่ผู้ใช้งาน บันทึกสลิปลงฐานข้อมูล</w:t>
            </w:r>
          </w:p>
          <w:p w14:paraId="1A143D28" w14:textId="61613CD5" w:rsidR="78019F7A" w:rsidRDefault="78019F7A" w:rsidP="00D02149">
            <w:pPr>
              <w:spacing w:before="20" w:afterLines="20" w:after="48"/>
              <w:jc w:val="left"/>
            </w:pPr>
          </w:p>
          <w:p w14:paraId="24D76743" w14:textId="398ACB42" w:rsidR="78019F7A" w:rsidRDefault="78019F7A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t>3.</w:t>
            </w:r>
            <w:r w:rsidR="00D02149">
              <w:t>1</w:t>
            </w:r>
            <w:r>
              <w:t>.7 Verification</w:t>
            </w:r>
          </w:p>
          <w:p w14:paraId="104FDB1F" w14:textId="6EAE2013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.7.1 คำบรรยายและความสำคัญ : เป็นระบบที่ให้ผู้ใช้สามารถยื่นคำร้องเพื่อยืนยันตัวตนได้ เป็นระบบ desirable</w:t>
            </w:r>
          </w:p>
          <w:p w14:paraId="7B2586BE" w14:textId="1EEF8C17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 xml:space="preserve">.7.2 ลำดับการทำงาน : </w:t>
            </w:r>
          </w:p>
          <w:p w14:paraId="432551D7" w14:textId="7290C527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ผู้ใช้กดปุ่มคำร้องยืนยันตัวตน</w:t>
            </w:r>
          </w:p>
          <w:p w14:paraId="45469B40" w14:textId="0D9EA246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ระบบจะแสดงหน้าฟอร์มเพื่อให้ผู้ใช้กรอกข้อมูลที่จำเป็นในการยืนยันตัวตน</w:t>
            </w:r>
          </w:p>
          <w:p w14:paraId="30CEFDFD" w14:textId="305F7433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3. เมื่อกดยืนยัน ระบบจะทำการบันทึกคำร้องลงในฐานข้อมูลเพื่อให้ทางแอดมินพิจารณา</w:t>
            </w:r>
          </w:p>
          <w:p w14:paraId="367281D6" w14:textId="6FEB587A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.7.3 ความต้องการ :</w:t>
            </w:r>
          </w:p>
          <w:p w14:paraId="30C91600" w14:textId="615E6CE4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.7.3.1 คำร้องยืนยันตัวตน</w:t>
            </w:r>
          </w:p>
          <w:p w14:paraId="3BE45920" w14:textId="35CDEDF8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ข้อมูลเพื่อใช้ในการยืนยันตัวตน</w:t>
            </w:r>
          </w:p>
          <w:p w14:paraId="4CD7D801" w14:textId="5E8D66F4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2) inputs : ข้อมูลบัญชีของผู้ยื่นคำร้อง สำเนาบัตรประชาชน</w:t>
            </w:r>
          </w:p>
          <w:p w14:paraId="06D30666" w14:textId="489BE8C7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บันทึกข้อมูลคำร้องลงในฐานข้อมูล</w:t>
            </w:r>
          </w:p>
          <w:p w14:paraId="6C8051EC" w14:textId="2C6488CC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แจ้งเตือนทำรายการสำเร็จ แก่ผู้ใช้</w:t>
            </w:r>
          </w:p>
          <w:p w14:paraId="4ACD4C4F" w14:textId="23E1FE53" w:rsidR="78019F7A" w:rsidRDefault="78019F7A" w:rsidP="00D02149">
            <w:pPr>
              <w:spacing w:before="20" w:afterLines="20" w:after="48"/>
              <w:jc w:val="left"/>
            </w:pPr>
          </w:p>
          <w:p w14:paraId="2FE66F79" w14:textId="77777777" w:rsidR="00D02149" w:rsidRDefault="00D02149" w:rsidP="00D02149">
            <w:pPr>
              <w:spacing w:before="20" w:afterLines="20" w:after="48"/>
              <w:jc w:val="left"/>
            </w:pPr>
          </w:p>
          <w:p w14:paraId="157109D2" w14:textId="720E2658" w:rsidR="78019F7A" w:rsidRDefault="78019F7A" w:rsidP="00D02149">
            <w:pPr>
              <w:spacing w:before="20" w:afterLines="20" w:after="48"/>
              <w:jc w:val="left"/>
              <w:rPr>
                <w:rFonts w:cs="TH SarabunPSK"/>
                <w:color w:val="000000" w:themeColor="text1"/>
              </w:rPr>
            </w:pPr>
            <w:r>
              <w:lastRenderedPageBreak/>
              <w:t>3.</w:t>
            </w:r>
            <w:r w:rsidR="00D02149">
              <w:t>1</w:t>
            </w:r>
            <w:r>
              <w:t>.8 แก้ไขบัญชีผู้ใช้</w:t>
            </w:r>
          </w:p>
          <w:p w14:paraId="3E566E64" w14:textId="1B4C9CC2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.8.1 คำบรรยายและความสำคัญ : เป็นระบบที่ให้ผู้ใช้แก้ไขข้อมูลส่วนตัวได้ เป็นระบบ desirable</w:t>
            </w:r>
          </w:p>
          <w:p w14:paraId="0244572B" w14:textId="1191F0ED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 xml:space="preserve">.8.2 ลำดับการทำงาน : </w:t>
            </w:r>
          </w:p>
          <w:p w14:paraId="7BC4B3EF" w14:textId="3C1DB504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1. ผู้ใช้กดปุ่มจัดการบัญชี</w:t>
            </w:r>
          </w:p>
          <w:p w14:paraId="71FC9047" w14:textId="20E117C6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2. ระบบจะแสดงหน้าข้อมูลบัญชีผู้ใช้ เพื่อให้แก้ไข</w:t>
            </w:r>
          </w:p>
          <w:p w14:paraId="7BBE25F9" w14:textId="024302ED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3. เมื่อกดยืนยัน ระบบจะทำการบันทึกข้อมูลที่แก้ไขลงในฐานข้อมูล</w:t>
            </w:r>
          </w:p>
          <w:p w14:paraId="2BE6D3C7" w14:textId="4C9B4621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.8.3 ความต้องการ :</w:t>
            </w:r>
          </w:p>
          <w:p w14:paraId="6A71EF6E" w14:textId="1ACFC3FD" w:rsidR="78019F7A" w:rsidRDefault="78019F7A" w:rsidP="00D02149">
            <w:pPr>
              <w:spacing w:before="20" w:afterLines="20" w:after="48"/>
              <w:jc w:val="left"/>
            </w:pPr>
            <w:r>
              <w:t>3.</w:t>
            </w:r>
            <w:r w:rsidR="00D02149">
              <w:t>1</w:t>
            </w:r>
            <w:r>
              <w:t>.8.3.1 ข้อมูลที่แก้ไข</w:t>
            </w:r>
          </w:p>
          <w:p w14:paraId="01CFB78F" w14:textId="6CF50ADC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1) description : ข้อมูลใหม่ที่ใช้ในการแก้ไขบัญชีผู้ใช้</w:t>
            </w:r>
          </w:p>
          <w:p w14:paraId="5E538190" w14:textId="3DE5D592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2) inputs : ข้อมูลบัญชีที่ผู้ใช้แก้ไข</w:t>
            </w:r>
          </w:p>
          <w:p w14:paraId="5F13F80A" w14:textId="6215F2CF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3) process : บันทึกข้อมูลที่แก้ไขลงในฐานข้อมูล</w:t>
            </w:r>
          </w:p>
          <w:p w14:paraId="5547C685" w14:textId="5DEF4D6B" w:rsidR="78019F7A" w:rsidRDefault="00D02149" w:rsidP="00D02149">
            <w:pPr>
              <w:spacing w:before="20" w:afterLines="20" w:after="48"/>
              <w:jc w:val="left"/>
            </w:pPr>
            <w:r>
              <w:t xml:space="preserve">        </w:t>
            </w:r>
            <w:r w:rsidR="78019F7A">
              <w:t>4) outputs : แจ้งเตือนแก้ไขสำเร็จ แก่ผู้ใช้</w:t>
            </w:r>
          </w:p>
          <w:p w14:paraId="215F4BDD" w14:textId="3F8816B0" w:rsidR="78019F7A" w:rsidRDefault="78019F7A" w:rsidP="00D02149">
            <w:pPr>
              <w:spacing w:before="20" w:afterLines="20" w:after="48"/>
              <w:jc w:val="left"/>
            </w:pPr>
          </w:p>
        </w:tc>
      </w:tr>
    </w:tbl>
    <w:p w14:paraId="4EB37F4A" w14:textId="77777777" w:rsidR="00D02149" w:rsidRDefault="00D02149" w:rsidP="006A27E8">
      <w:pPr>
        <w:spacing w:after="0"/>
      </w:pPr>
    </w:p>
    <w:p w14:paraId="573FC68B" w14:textId="11BB04CA" w:rsidR="00741D6E" w:rsidRDefault="00E81713" w:rsidP="006A27E8">
      <w:pPr>
        <w:spacing w:after="0"/>
        <w:rPr>
          <w:rFonts w:cs="TH SarabunPSK"/>
          <w:color w:val="000000" w:themeColor="text1"/>
          <w:cs/>
        </w:rPr>
      </w:pPr>
      <w:r>
        <w:rPr>
          <w:rFonts w:cs="TH SarabunPSK"/>
          <w:color w:val="000000" w:themeColor="text1"/>
        </w:rPr>
        <w:t>U</w:t>
      </w:r>
      <w:r w:rsidR="003848AD">
        <w:rPr>
          <w:rFonts w:cs="TH SarabunPSK"/>
          <w:color w:val="000000" w:themeColor="text1"/>
        </w:rPr>
        <w:t xml:space="preserve">se Case 1 : </w:t>
      </w:r>
      <w:r w:rsidR="001827BB">
        <w:rPr>
          <w:rFonts w:cs="TH SarabunPSK" w:hint="cs"/>
          <w:color w:val="000000" w:themeColor="text1"/>
          <w:cs/>
        </w:rPr>
        <w:t>ลงทะเบียนผู้ใช้</w:t>
      </w:r>
    </w:p>
    <w:p w14:paraId="713141FA" w14:textId="20DB42B2" w:rsidR="006A27E8" w:rsidRDefault="006A27E8" w:rsidP="006A27E8">
      <w:pPr>
        <w:spacing w:after="0"/>
        <w:rPr>
          <w:rFonts w:cs="TH SarabunPSK"/>
          <w:color w:val="000000" w:themeColor="text1"/>
        </w:rPr>
      </w:pPr>
      <w:r w:rsidRPr="006A27E8">
        <w:rPr>
          <w:rFonts w:cs="TH SarabunPSK"/>
          <w:color w:val="000000" w:themeColor="text1"/>
        </w:rPr>
        <w:t xml:space="preserve">Primary Actor: </w:t>
      </w:r>
      <w:r w:rsidR="000841F5">
        <w:rPr>
          <w:rFonts w:cs="TH SarabunPSK" w:hint="cs"/>
          <w:color w:val="000000" w:themeColor="text1"/>
          <w:cs/>
        </w:rPr>
        <w:t>ผู้ใช้</w:t>
      </w:r>
    </w:p>
    <w:p w14:paraId="1545735B" w14:textId="3C37E536" w:rsidR="000841F5" w:rsidRDefault="002F2177" w:rsidP="006A27E8">
      <w:pPr>
        <w:spacing w:after="0"/>
        <w:rPr>
          <w:rFonts w:cs="TH SarabunPSK"/>
          <w:color w:val="000000" w:themeColor="text1"/>
        </w:rPr>
      </w:pPr>
      <w:r w:rsidRPr="002F2177">
        <w:rPr>
          <w:rFonts w:cs="TH SarabunPSK"/>
          <w:color w:val="000000" w:themeColor="text1"/>
        </w:rPr>
        <w:t xml:space="preserve">Pre Condition: </w:t>
      </w:r>
      <w:r w:rsidR="002E0A15" w:rsidRPr="002E0A15">
        <w:rPr>
          <w:rFonts w:cs="TH SarabunPSK"/>
          <w:color w:val="000000" w:themeColor="text1"/>
          <w:cs/>
        </w:rPr>
        <w:t>การเชื่อมต่ออินเทอร์เน็ต</w:t>
      </w:r>
    </w:p>
    <w:p w14:paraId="31F29DDE" w14:textId="02BF671A" w:rsidR="00B24416" w:rsidRDefault="00B24416" w:rsidP="006A27E8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>Main Scenario :</w:t>
      </w:r>
      <w:r>
        <w:rPr>
          <w:rFonts w:cs="TH SarabunPSK" w:hint="cs"/>
          <w:color w:val="000000" w:themeColor="text1"/>
          <w:cs/>
        </w:rPr>
        <w:t xml:space="preserve"> </w:t>
      </w:r>
    </w:p>
    <w:p w14:paraId="3B4B12E1" w14:textId="2B06694C" w:rsidR="00030E03" w:rsidRDefault="00030E03" w:rsidP="006A27E8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1.</w:t>
      </w:r>
      <w:r w:rsidR="00CB559E">
        <w:rPr>
          <w:rFonts w:cs="TH SarabunPSK" w:hint="cs"/>
          <w:color w:val="000000" w:themeColor="text1"/>
          <w:cs/>
        </w:rPr>
        <w:t>ผู้ใช้ต้องกรอกข้อมูล ชื่อ-นามสกุล</w:t>
      </w:r>
      <w:r w:rsidR="00075BE4">
        <w:rPr>
          <w:rFonts w:cs="TH SarabunPSK" w:hint="cs"/>
          <w:color w:val="000000" w:themeColor="text1"/>
          <w:cs/>
        </w:rPr>
        <w:t xml:space="preserve"> </w:t>
      </w:r>
      <w:r w:rsidR="006D73A2">
        <w:rPr>
          <w:rFonts w:cs="TH SarabunPSK" w:hint="cs"/>
          <w:color w:val="000000" w:themeColor="text1"/>
          <w:cs/>
        </w:rPr>
        <w:t xml:space="preserve">ชื่อบัญชีผู้ใช้ </w:t>
      </w:r>
      <w:r w:rsidR="00DE45CC">
        <w:rPr>
          <w:rFonts w:cs="TH SarabunPSK"/>
          <w:color w:val="000000" w:themeColor="text1"/>
        </w:rPr>
        <w:t>e-mail</w:t>
      </w:r>
      <w:r w:rsidR="00DE45CC">
        <w:rPr>
          <w:rFonts w:cs="TH SarabunPSK" w:hint="cs"/>
          <w:color w:val="000000" w:themeColor="text1"/>
          <w:cs/>
        </w:rPr>
        <w:t xml:space="preserve"> รหัสผ่าน </w:t>
      </w:r>
    </w:p>
    <w:p w14:paraId="0225B5C9" w14:textId="0978C43D" w:rsidR="00301F7A" w:rsidRDefault="00566882" w:rsidP="00301F7A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2.</w:t>
      </w:r>
      <w:r w:rsidR="005D13C4">
        <w:rPr>
          <w:rFonts w:cs="TH SarabunPSK" w:hint="cs"/>
          <w:color w:val="000000" w:themeColor="text1"/>
          <w:cs/>
        </w:rPr>
        <w:t>สร้างโปรไฟล์ ใส</w:t>
      </w:r>
      <w:r w:rsidR="00A04EDB">
        <w:rPr>
          <w:rFonts w:cs="TH SarabunPSK" w:hint="cs"/>
          <w:color w:val="000000" w:themeColor="text1"/>
          <w:cs/>
        </w:rPr>
        <w:t>่</w:t>
      </w:r>
      <w:r w:rsidR="00187D73">
        <w:rPr>
          <w:rFonts w:cs="TH SarabunPSK" w:hint="cs"/>
          <w:color w:val="000000" w:themeColor="text1"/>
          <w:cs/>
        </w:rPr>
        <w:t>ข้อมูล</w:t>
      </w:r>
    </w:p>
    <w:p w14:paraId="5A1C9B06" w14:textId="78F6BF4B" w:rsidR="00301F7A" w:rsidRDefault="00301F7A" w:rsidP="00301F7A">
      <w:pPr>
        <w:spacing w:after="0"/>
        <w:rPr>
          <w:rFonts w:cs="TH SarabunPSK"/>
          <w:color w:val="000000" w:themeColor="text1"/>
          <w:cs/>
        </w:rPr>
      </w:pPr>
      <w:r>
        <w:rPr>
          <w:rFonts w:cs="TH SarabunPSK"/>
          <w:color w:val="000000" w:themeColor="text1"/>
        </w:rPr>
        <w:t xml:space="preserve">Use Case </w:t>
      </w:r>
      <w:r w:rsidR="004044EA">
        <w:rPr>
          <w:rFonts w:cs="TH SarabunPSK"/>
          <w:color w:val="000000" w:themeColor="text1"/>
        </w:rPr>
        <w:t>2</w:t>
      </w:r>
      <w:r>
        <w:rPr>
          <w:rFonts w:cs="TH SarabunPSK"/>
          <w:color w:val="000000" w:themeColor="text1"/>
        </w:rPr>
        <w:t xml:space="preserve"> : </w:t>
      </w:r>
      <w:r w:rsidR="004044EA">
        <w:rPr>
          <w:rFonts w:cs="TH SarabunPSK"/>
          <w:color w:val="000000" w:themeColor="text1"/>
        </w:rPr>
        <w:t>Login</w:t>
      </w:r>
    </w:p>
    <w:p w14:paraId="167414DE" w14:textId="77777777" w:rsidR="00301F7A" w:rsidRDefault="00301F7A" w:rsidP="00301F7A">
      <w:pPr>
        <w:spacing w:after="0"/>
        <w:rPr>
          <w:rFonts w:cs="TH SarabunPSK"/>
          <w:color w:val="000000" w:themeColor="text1"/>
        </w:rPr>
      </w:pPr>
      <w:r w:rsidRPr="006A27E8">
        <w:rPr>
          <w:rFonts w:cs="TH SarabunPSK"/>
          <w:color w:val="000000" w:themeColor="text1"/>
        </w:rPr>
        <w:t xml:space="preserve">Primary Actor: </w:t>
      </w:r>
      <w:r>
        <w:rPr>
          <w:rFonts w:cs="TH SarabunPSK" w:hint="cs"/>
          <w:color w:val="000000" w:themeColor="text1"/>
          <w:cs/>
        </w:rPr>
        <w:t>ผู้ใช้</w:t>
      </w:r>
    </w:p>
    <w:p w14:paraId="7E513A66" w14:textId="5C727E7B" w:rsidR="00301F7A" w:rsidRDefault="00301F7A" w:rsidP="00301F7A">
      <w:pPr>
        <w:spacing w:after="0"/>
        <w:rPr>
          <w:rFonts w:cs="TH SarabunPSK"/>
          <w:color w:val="000000" w:themeColor="text1"/>
          <w:cs/>
        </w:rPr>
      </w:pPr>
      <w:r w:rsidRPr="002F2177">
        <w:rPr>
          <w:rFonts w:cs="TH SarabunPSK"/>
          <w:color w:val="000000" w:themeColor="text1"/>
        </w:rPr>
        <w:t xml:space="preserve">Pre Condition: </w:t>
      </w:r>
      <w:r w:rsidRPr="002E0A15">
        <w:rPr>
          <w:rFonts w:cs="TH SarabunPSK"/>
          <w:color w:val="000000" w:themeColor="text1"/>
          <w:cs/>
        </w:rPr>
        <w:t>การเชื่อมต่ออินเทอร์เน็ต</w:t>
      </w:r>
      <w:r w:rsidR="004044EA">
        <w:rPr>
          <w:rFonts w:cs="TH SarabunPSK" w:hint="cs"/>
          <w:color w:val="000000" w:themeColor="text1"/>
          <w:cs/>
        </w:rPr>
        <w:t>และการลงทะเบียนผู้ใช้</w:t>
      </w:r>
    </w:p>
    <w:p w14:paraId="2484D334" w14:textId="77777777" w:rsidR="00623A8C" w:rsidRDefault="00623A8C" w:rsidP="00623A8C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>Main Scenario :</w:t>
      </w:r>
      <w:r>
        <w:rPr>
          <w:rFonts w:cs="TH SarabunPSK" w:hint="cs"/>
          <w:color w:val="000000" w:themeColor="text1"/>
          <w:cs/>
        </w:rPr>
        <w:t xml:space="preserve"> </w:t>
      </w:r>
    </w:p>
    <w:p w14:paraId="59AB816D" w14:textId="343C543F" w:rsidR="21F53635" w:rsidRDefault="00623A8C" w:rsidP="21F53635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1.ผู้ใช้ต้องกรอก</w:t>
      </w:r>
      <w:r w:rsidR="00201FED">
        <w:rPr>
          <w:rFonts w:cs="TH SarabunPSK" w:hint="cs"/>
          <w:color w:val="000000" w:themeColor="text1"/>
          <w:cs/>
        </w:rPr>
        <w:t xml:space="preserve"> </w:t>
      </w:r>
      <w:r>
        <w:rPr>
          <w:rFonts w:cs="TH SarabunPSK" w:hint="cs"/>
          <w:color w:val="000000" w:themeColor="text1"/>
          <w:cs/>
        </w:rPr>
        <w:t xml:space="preserve">ชื่อบัญชีผู้ใช้ </w:t>
      </w:r>
      <w:r w:rsidR="00201FED">
        <w:rPr>
          <w:rFonts w:cs="TH SarabunPSK" w:hint="cs"/>
          <w:color w:val="000000" w:themeColor="text1"/>
          <w:cs/>
        </w:rPr>
        <w:t>และ</w:t>
      </w:r>
      <w:r>
        <w:rPr>
          <w:rFonts w:cs="TH SarabunPSK" w:hint="cs"/>
          <w:color w:val="000000" w:themeColor="text1"/>
          <w:cs/>
        </w:rPr>
        <w:t xml:space="preserve"> รหัสผ่าน </w:t>
      </w:r>
      <w:r w:rsidR="009B57AA">
        <w:rPr>
          <w:rFonts w:cs="TH SarabunPSK" w:hint="cs"/>
          <w:color w:val="000000" w:themeColor="text1"/>
          <w:cs/>
        </w:rPr>
        <w:t>เพื่อ</w:t>
      </w:r>
      <w:r w:rsidR="00F12044">
        <w:rPr>
          <w:rFonts w:cs="TH SarabunPSK"/>
          <w:color w:val="000000" w:themeColor="text1"/>
        </w:rPr>
        <w:t>lo</w:t>
      </w:r>
      <w:r w:rsidR="00A4357E">
        <w:rPr>
          <w:rFonts w:cs="TH SarabunPSK"/>
          <w:color w:val="000000" w:themeColor="text1"/>
        </w:rPr>
        <w:t>gin</w:t>
      </w:r>
    </w:p>
    <w:p w14:paraId="70D2DAF5" w14:textId="306062D2" w:rsidR="21F53635" w:rsidRDefault="15C841B8" w:rsidP="15C841B8">
      <w:pPr>
        <w:spacing w:after="0"/>
        <w:rPr>
          <w:rFonts w:cs="TH SarabunPSK"/>
          <w:color w:val="000000" w:themeColor="text1"/>
          <w:cs/>
        </w:rPr>
      </w:pPr>
      <w:r w:rsidRPr="15C841B8">
        <w:rPr>
          <w:rFonts w:cs="TH SarabunPSK"/>
          <w:color w:val="000000" w:themeColor="text1"/>
        </w:rPr>
        <w:t xml:space="preserve">Use Case 3 : </w:t>
      </w:r>
      <w:r w:rsidR="00A066ED">
        <w:rPr>
          <w:rFonts w:cs="TH SarabunPSK" w:hint="cs"/>
          <w:color w:val="000000" w:themeColor="text1"/>
          <w:cs/>
        </w:rPr>
        <w:t>สร้า</w:t>
      </w:r>
      <w:r w:rsidR="00E55DB8">
        <w:rPr>
          <w:rFonts w:cs="TH SarabunPSK" w:hint="cs"/>
          <w:color w:val="000000" w:themeColor="text1"/>
          <w:cs/>
        </w:rPr>
        <w:t xml:space="preserve">ง ลบ </w:t>
      </w:r>
      <w:r w:rsidR="00B064F2">
        <w:rPr>
          <w:rFonts w:cs="TH SarabunPSK" w:hint="cs"/>
          <w:color w:val="000000" w:themeColor="text1"/>
          <w:cs/>
        </w:rPr>
        <w:t>แก้ไข</w:t>
      </w:r>
      <w:r w:rsidR="001A2BFE">
        <w:rPr>
          <w:rFonts w:cs="TH SarabunPSK"/>
          <w:color w:val="000000" w:themeColor="text1"/>
          <w:cs/>
        </w:rPr>
        <w:t>โพสต์</w:t>
      </w:r>
      <w:r w:rsidR="00782102">
        <w:rPr>
          <w:rFonts w:cs="TH SarabunPSK" w:hint="cs"/>
          <w:color w:val="000000" w:themeColor="text1"/>
          <w:cs/>
        </w:rPr>
        <w:t>และกิจกรรม</w:t>
      </w:r>
    </w:p>
    <w:p w14:paraId="47DC9BA3" w14:textId="77777777" w:rsidR="21F53635" w:rsidRDefault="15C841B8" w:rsidP="15C841B8">
      <w:pPr>
        <w:spacing w:after="0"/>
        <w:rPr>
          <w:rFonts w:cs="TH SarabunPSK"/>
          <w:color w:val="000000" w:themeColor="text1"/>
        </w:rPr>
      </w:pPr>
      <w:r w:rsidRPr="15C841B8">
        <w:rPr>
          <w:rFonts w:cs="TH SarabunPSK"/>
          <w:color w:val="000000" w:themeColor="text1"/>
        </w:rPr>
        <w:t>Primary Actor: ผู้ใช้</w:t>
      </w:r>
    </w:p>
    <w:p w14:paraId="428C8A5C" w14:textId="0716A5AD" w:rsidR="21F53635" w:rsidRDefault="15C841B8" w:rsidP="15C841B8">
      <w:pPr>
        <w:spacing w:after="0"/>
        <w:rPr>
          <w:rFonts w:cs="TH SarabunPSK"/>
          <w:color w:val="000000" w:themeColor="text1"/>
        </w:rPr>
      </w:pPr>
      <w:r w:rsidRPr="15C841B8">
        <w:rPr>
          <w:rFonts w:cs="TH SarabunPSK"/>
          <w:color w:val="000000" w:themeColor="text1"/>
        </w:rPr>
        <w:t>Pre Condition: การเชื่อมต่ออินเทอร์เน็ตและการลงทะเบียนผู้ใช้</w:t>
      </w:r>
    </w:p>
    <w:p w14:paraId="6FCF02E3" w14:textId="77777777" w:rsidR="004B73AA" w:rsidRDefault="004B73AA" w:rsidP="004B73AA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>Main Scenario :</w:t>
      </w:r>
      <w:r>
        <w:rPr>
          <w:rFonts w:cs="TH SarabunPSK" w:hint="cs"/>
          <w:color w:val="000000" w:themeColor="text1"/>
          <w:cs/>
        </w:rPr>
        <w:t xml:space="preserve"> </w:t>
      </w:r>
    </w:p>
    <w:p w14:paraId="622991E6" w14:textId="73F4E5D8" w:rsidR="004B73AA" w:rsidRDefault="004B73AA" w:rsidP="009A1910">
      <w:pPr>
        <w:spacing w:after="0"/>
        <w:ind w:left="72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</w:rPr>
        <w:lastRenderedPageBreak/>
        <w:t>1</w:t>
      </w:r>
      <w:r w:rsidR="009A1910">
        <w:rPr>
          <w:rFonts w:cs="TH SarabunPSK"/>
          <w:color w:val="000000" w:themeColor="text1"/>
        </w:rPr>
        <w:t>.</w:t>
      </w:r>
      <w:r w:rsidR="009A1910">
        <w:rPr>
          <w:rFonts w:cs="TH SarabunPSK" w:hint="cs"/>
          <w:color w:val="000000" w:themeColor="text1"/>
          <w:cs/>
        </w:rPr>
        <w:t xml:space="preserve">การสร้างโพสต์ </w:t>
      </w:r>
      <w:r w:rsidR="008A30C5">
        <w:rPr>
          <w:rFonts w:cs="TH SarabunPSK" w:hint="cs"/>
          <w:color w:val="000000" w:themeColor="text1"/>
          <w:cs/>
        </w:rPr>
        <w:t>ผู้ใช้กด</w:t>
      </w:r>
      <w:r w:rsidR="003B16EE">
        <w:rPr>
          <w:rFonts w:cs="TH SarabunPSK" w:hint="cs"/>
          <w:color w:val="000000" w:themeColor="text1"/>
          <w:cs/>
        </w:rPr>
        <w:t>ปุ่มโพสต์</w:t>
      </w:r>
      <w:r w:rsidR="00365927">
        <w:rPr>
          <w:rFonts w:cs="TH SarabunPSK" w:hint="cs"/>
          <w:color w:val="000000" w:themeColor="text1"/>
          <w:cs/>
        </w:rPr>
        <w:t xml:space="preserve"> หน้า</w:t>
      </w:r>
      <w:r w:rsidR="009D5676">
        <w:rPr>
          <w:rFonts w:cs="TH SarabunPSK" w:hint="cs"/>
          <w:color w:val="000000" w:themeColor="text1"/>
          <w:cs/>
        </w:rPr>
        <w:t>เว็บ</w:t>
      </w:r>
      <w:r w:rsidR="00F11A42">
        <w:rPr>
          <w:rFonts w:cs="TH SarabunPSK" w:hint="cs"/>
          <w:color w:val="000000" w:themeColor="text1"/>
          <w:cs/>
        </w:rPr>
        <w:t>จะเด้งขึ้นมาให้ผู้ใช้พิมพ์ถ้าผู้ใช้ยังไม่ได้พิมพ์อะไร</w:t>
      </w:r>
      <w:r w:rsidR="00372687">
        <w:rPr>
          <w:rFonts w:cs="TH SarabunPSK" w:hint="cs"/>
          <w:color w:val="000000" w:themeColor="text1"/>
          <w:cs/>
        </w:rPr>
        <w:t>จะไม่สามารถกดโพสต์</w:t>
      </w:r>
      <w:r w:rsidR="00ED2C04">
        <w:rPr>
          <w:rFonts w:cs="TH SarabunPSK" w:hint="cs"/>
          <w:color w:val="000000" w:themeColor="text1"/>
          <w:cs/>
        </w:rPr>
        <w:t>ลงในเว็บได้</w:t>
      </w:r>
    </w:p>
    <w:p w14:paraId="09BEE383" w14:textId="5126FB11" w:rsidR="003922AF" w:rsidRDefault="008C5E29" w:rsidP="00F62DA6">
      <w:pPr>
        <w:spacing w:after="0"/>
        <w:ind w:left="720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2.</w:t>
      </w:r>
      <w:r w:rsidR="000F01F3">
        <w:rPr>
          <w:rFonts w:cs="TH SarabunPSK" w:hint="cs"/>
          <w:color w:val="000000" w:themeColor="text1"/>
          <w:cs/>
        </w:rPr>
        <w:t>การ</w:t>
      </w:r>
      <w:r w:rsidR="003D6E88">
        <w:rPr>
          <w:rFonts w:cs="TH SarabunPSK" w:hint="cs"/>
          <w:color w:val="000000" w:themeColor="text1"/>
          <w:cs/>
        </w:rPr>
        <w:t xml:space="preserve">แก้ไขโพสต์ </w:t>
      </w:r>
      <w:r w:rsidR="00CC5686">
        <w:rPr>
          <w:rFonts w:cs="TH SarabunPSK" w:hint="cs"/>
          <w:color w:val="000000" w:themeColor="text1"/>
          <w:cs/>
        </w:rPr>
        <w:t>ผู้ใช้</w:t>
      </w:r>
      <w:r w:rsidR="00D60ECD">
        <w:rPr>
          <w:rFonts w:cs="TH SarabunPSK" w:hint="cs"/>
          <w:color w:val="000000" w:themeColor="text1"/>
          <w:cs/>
        </w:rPr>
        <w:t>กด</w:t>
      </w:r>
      <w:r w:rsidR="00801049">
        <w:rPr>
          <w:rFonts w:cs="TH SarabunPSK" w:hint="cs"/>
          <w:color w:val="000000" w:themeColor="text1"/>
          <w:cs/>
        </w:rPr>
        <w:t>ตรง</w:t>
      </w:r>
      <w:r w:rsidR="00801049">
        <w:rPr>
          <w:rFonts w:cs="TH SarabunPSK"/>
          <w:color w:val="000000" w:themeColor="text1"/>
          <w:cs/>
        </w:rPr>
        <w:t>โพสต์</w:t>
      </w:r>
      <w:r w:rsidR="00023E4A">
        <w:rPr>
          <w:rFonts w:cs="TH SarabunPSK" w:hint="cs"/>
          <w:color w:val="000000" w:themeColor="text1"/>
          <w:cs/>
        </w:rPr>
        <w:t>และจะ</w:t>
      </w:r>
      <w:r w:rsidR="00E12630">
        <w:rPr>
          <w:rFonts w:cs="TH SarabunPSK" w:hint="cs"/>
          <w:color w:val="000000" w:themeColor="text1"/>
          <w:cs/>
        </w:rPr>
        <w:t>รายการขึ้นมาให้เลือก ให้กดตรงแก้ไข</w:t>
      </w:r>
      <w:r w:rsidR="007421F4">
        <w:rPr>
          <w:rFonts w:cs="TH SarabunPSK" w:hint="cs"/>
          <w:color w:val="000000" w:themeColor="text1"/>
          <w:cs/>
        </w:rPr>
        <w:t>โพสต์</w:t>
      </w:r>
      <w:r w:rsidR="002912C4">
        <w:rPr>
          <w:rFonts w:cs="TH SarabunPSK" w:hint="cs"/>
          <w:color w:val="000000" w:themeColor="text1"/>
          <w:cs/>
        </w:rPr>
        <w:t xml:space="preserve"> </w:t>
      </w:r>
      <w:r w:rsidR="007421F4">
        <w:rPr>
          <w:rFonts w:cs="TH SarabunPSK" w:hint="cs"/>
          <w:color w:val="000000" w:themeColor="text1"/>
          <w:cs/>
        </w:rPr>
        <w:t>หน้าเว็บจะเด</w:t>
      </w:r>
      <w:r w:rsidR="0002089B">
        <w:rPr>
          <w:rFonts w:cs="TH SarabunPSK" w:hint="cs"/>
          <w:color w:val="000000" w:themeColor="text1"/>
          <w:cs/>
        </w:rPr>
        <w:t>้ง</w:t>
      </w:r>
      <w:r w:rsidR="00A92E64">
        <w:rPr>
          <w:rFonts w:cs="TH SarabunPSK" w:hint="cs"/>
          <w:color w:val="000000" w:themeColor="text1"/>
          <w:cs/>
        </w:rPr>
        <w:t>ให้แก้ไข ถ้าผู้ใช้ไม่</w:t>
      </w:r>
      <w:r w:rsidR="00661A97">
        <w:rPr>
          <w:rFonts w:cs="TH SarabunPSK" w:hint="cs"/>
          <w:color w:val="000000" w:themeColor="text1"/>
          <w:cs/>
        </w:rPr>
        <w:t>แก้ไขอะไรจะ</w:t>
      </w:r>
      <w:r w:rsidR="00723487">
        <w:rPr>
          <w:rFonts w:cs="TH SarabunPSK" w:hint="cs"/>
          <w:color w:val="000000" w:themeColor="text1"/>
          <w:cs/>
        </w:rPr>
        <w:t>ไม่สามารถกดปุ่มแก้ไขได้</w:t>
      </w:r>
    </w:p>
    <w:p w14:paraId="36EFBFF6" w14:textId="2A315449" w:rsidR="66AA874A" w:rsidRDefault="00723487" w:rsidP="00BF5D49">
      <w:pPr>
        <w:spacing w:after="0"/>
        <w:ind w:left="720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3.</w:t>
      </w:r>
      <w:r w:rsidR="00597642">
        <w:rPr>
          <w:rFonts w:cs="TH SarabunPSK" w:hint="cs"/>
          <w:color w:val="000000" w:themeColor="text1"/>
          <w:cs/>
        </w:rPr>
        <w:t>การลบโพสต์ ผู้ใช้กดตรง</w:t>
      </w:r>
      <w:r w:rsidR="00597642">
        <w:rPr>
          <w:rFonts w:cs="TH SarabunPSK"/>
          <w:color w:val="000000" w:themeColor="text1"/>
          <w:cs/>
        </w:rPr>
        <w:t>โพสต์</w:t>
      </w:r>
      <w:r w:rsidR="00597642">
        <w:rPr>
          <w:rFonts w:cs="TH SarabunPSK" w:hint="cs"/>
          <w:color w:val="000000" w:themeColor="text1"/>
          <w:cs/>
        </w:rPr>
        <w:t>และจะรายการขึ้นมาให้เลือก ให</w:t>
      </w:r>
      <w:r w:rsidR="001D29ED">
        <w:rPr>
          <w:rFonts w:cs="TH SarabunPSK" w:hint="cs"/>
          <w:color w:val="000000" w:themeColor="text1"/>
          <w:cs/>
        </w:rPr>
        <w:t>้กดตรง</w:t>
      </w:r>
      <w:r w:rsidR="009B5792">
        <w:rPr>
          <w:rFonts w:cs="TH SarabunPSK" w:hint="cs"/>
          <w:color w:val="000000" w:themeColor="text1"/>
          <w:cs/>
        </w:rPr>
        <w:t>ลบโพสต์หน้าเว็บจะเด้ง</w:t>
      </w:r>
      <w:r w:rsidR="00CB6E18">
        <w:rPr>
          <w:rFonts w:cs="TH SarabunPSK" w:hint="cs"/>
          <w:color w:val="000000" w:themeColor="text1"/>
          <w:cs/>
        </w:rPr>
        <w:t>การยืนยันการลบโพสต์</w:t>
      </w:r>
      <w:r w:rsidR="00B8004C">
        <w:rPr>
          <w:rFonts w:cs="TH SarabunPSK" w:hint="cs"/>
          <w:color w:val="000000" w:themeColor="text1"/>
          <w:cs/>
        </w:rPr>
        <w:t>ให้ผู้ใช้</w:t>
      </w:r>
      <w:r w:rsidR="00AA19EC">
        <w:rPr>
          <w:rFonts w:cs="TH SarabunPSK" w:hint="cs"/>
          <w:color w:val="000000" w:themeColor="text1"/>
          <w:cs/>
        </w:rPr>
        <w:t>กดยืนยัน</w:t>
      </w:r>
      <w:r w:rsidR="00185D12">
        <w:rPr>
          <w:rFonts w:cs="TH SarabunPSK" w:hint="cs"/>
          <w:color w:val="000000" w:themeColor="text1"/>
          <w:cs/>
        </w:rPr>
        <w:t>ลบเพื่อล</w:t>
      </w:r>
      <w:r w:rsidR="002912C4">
        <w:rPr>
          <w:rFonts w:cs="TH SarabunPSK" w:hint="cs"/>
          <w:color w:val="000000" w:themeColor="text1"/>
          <w:cs/>
        </w:rPr>
        <w:t>บ</w:t>
      </w:r>
      <w:r w:rsidR="00185D12">
        <w:rPr>
          <w:rFonts w:cs="TH SarabunPSK" w:hint="cs"/>
          <w:color w:val="000000" w:themeColor="text1"/>
          <w:cs/>
        </w:rPr>
        <w:t xml:space="preserve"> กดยกเลิกเพื่อ</w:t>
      </w:r>
      <w:r w:rsidR="002912C4">
        <w:rPr>
          <w:rFonts w:cs="TH SarabunPSK" w:hint="cs"/>
          <w:color w:val="000000" w:themeColor="text1"/>
          <w:cs/>
        </w:rPr>
        <w:t>ยกเลิกการลบ</w:t>
      </w:r>
    </w:p>
    <w:p w14:paraId="566745A7" w14:textId="03256425" w:rsidR="66AA874A" w:rsidRDefault="5C0F4A99" w:rsidP="66AA874A">
      <w:pPr>
        <w:spacing w:after="0"/>
        <w:rPr>
          <w:rFonts w:cs="TH SarabunPSK"/>
          <w:color w:val="000000" w:themeColor="text1"/>
          <w:cs/>
        </w:rPr>
      </w:pPr>
      <w:r w:rsidRPr="5C0F4A99">
        <w:rPr>
          <w:rFonts w:cs="TH SarabunPSK"/>
          <w:color w:val="000000" w:themeColor="text1"/>
        </w:rPr>
        <w:t xml:space="preserve">Use Case </w:t>
      </w:r>
      <w:r w:rsidR="0BD67436" w:rsidRPr="0BD67436">
        <w:rPr>
          <w:rFonts w:cs="TH SarabunPSK"/>
          <w:color w:val="000000" w:themeColor="text1"/>
        </w:rPr>
        <w:t xml:space="preserve">4 </w:t>
      </w:r>
      <w:r w:rsidRPr="5C0F4A99">
        <w:rPr>
          <w:rFonts w:cs="TH SarabunPSK"/>
          <w:color w:val="000000" w:themeColor="text1"/>
        </w:rPr>
        <w:t xml:space="preserve">: </w:t>
      </w:r>
      <w:r w:rsidR="0033362F">
        <w:rPr>
          <w:rFonts w:cs="TH SarabunPSK" w:hint="cs"/>
          <w:color w:val="000000" w:themeColor="text1"/>
          <w:cs/>
        </w:rPr>
        <w:t>การเข้าร่วม</w:t>
      </w:r>
      <w:r w:rsidR="006F6691">
        <w:rPr>
          <w:rFonts w:cs="TH SarabunPSK" w:hint="cs"/>
          <w:color w:val="000000" w:themeColor="text1"/>
          <w:cs/>
        </w:rPr>
        <w:t>กิจกรรม</w:t>
      </w:r>
    </w:p>
    <w:p w14:paraId="7A603F14" w14:textId="77777777" w:rsidR="66AA874A" w:rsidRDefault="66AA874A" w:rsidP="66AA874A">
      <w:pPr>
        <w:spacing w:after="0"/>
        <w:rPr>
          <w:rFonts w:cs="TH SarabunPSK"/>
          <w:color w:val="000000" w:themeColor="text1"/>
        </w:rPr>
      </w:pPr>
      <w:r w:rsidRPr="66AA874A">
        <w:rPr>
          <w:rFonts w:cs="TH SarabunPSK"/>
          <w:color w:val="000000" w:themeColor="text1"/>
        </w:rPr>
        <w:t>Primary Actor: ผู้ใช้</w:t>
      </w:r>
    </w:p>
    <w:p w14:paraId="67319D72" w14:textId="5C727E7B" w:rsidR="66AA874A" w:rsidRDefault="66AA874A" w:rsidP="66AA874A">
      <w:pPr>
        <w:spacing w:after="0"/>
        <w:rPr>
          <w:rFonts w:cs="TH SarabunPSK"/>
          <w:color w:val="000000" w:themeColor="text1"/>
        </w:rPr>
      </w:pPr>
      <w:r w:rsidRPr="66AA874A">
        <w:rPr>
          <w:rFonts w:cs="TH SarabunPSK"/>
          <w:color w:val="000000" w:themeColor="text1"/>
        </w:rPr>
        <w:t>Pre Condition: การเชื่อมต่ออินเทอร์เน็ตและการลงทะเบียนผู้ใช้</w:t>
      </w:r>
    </w:p>
    <w:p w14:paraId="1C283B59" w14:textId="66D8873D" w:rsidR="00206B92" w:rsidRDefault="00206B92" w:rsidP="66AA874A">
      <w:pPr>
        <w:spacing w:after="0"/>
        <w:rPr>
          <w:rFonts w:cs="TH SarabunPSK"/>
          <w:color w:val="000000" w:themeColor="text1"/>
        </w:rPr>
      </w:pPr>
      <w:r w:rsidRPr="00B24416">
        <w:rPr>
          <w:rFonts w:cs="TH SarabunPSK"/>
          <w:color w:val="000000" w:themeColor="text1"/>
        </w:rPr>
        <w:t>Main Scenario :</w:t>
      </w:r>
      <w:r>
        <w:rPr>
          <w:rFonts w:cs="TH SarabunPSK" w:hint="cs"/>
          <w:color w:val="000000" w:themeColor="text1"/>
          <w:cs/>
        </w:rPr>
        <w:t xml:space="preserve"> </w:t>
      </w:r>
    </w:p>
    <w:p w14:paraId="4BAD6CD4" w14:textId="5DDAAF9E" w:rsidR="66AA874A" w:rsidRDefault="00030B4F" w:rsidP="66AA874A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1.</w:t>
      </w:r>
      <w:r w:rsidR="00DC6863">
        <w:rPr>
          <w:rFonts w:cs="TH SarabunPSK" w:hint="cs"/>
          <w:color w:val="000000" w:themeColor="text1"/>
          <w:cs/>
        </w:rPr>
        <w:t>โพสต์ที่เป็นกิจกรรมจะมีปุ่ม</w:t>
      </w:r>
      <w:r w:rsidR="005B3013">
        <w:rPr>
          <w:rFonts w:cs="TH SarabunPSK" w:hint="cs"/>
          <w:color w:val="000000" w:themeColor="text1"/>
          <w:cs/>
        </w:rPr>
        <w:t>การเข้าร่วมให้ผู้ใช้</w:t>
      </w:r>
      <w:r w:rsidR="00206B92">
        <w:rPr>
          <w:rFonts w:cs="TH SarabunPSK" w:hint="cs"/>
          <w:color w:val="000000" w:themeColor="text1"/>
          <w:cs/>
        </w:rPr>
        <w:t xml:space="preserve">กด </w:t>
      </w:r>
      <w:r w:rsidR="006546C8">
        <w:rPr>
          <w:rFonts w:cs="TH SarabunPSK" w:hint="cs"/>
          <w:color w:val="000000" w:themeColor="text1"/>
          <w:cs/>
        </w:rPr>
        <w:t>ผู้ใช้</w:t>
      </w:r>
      <w:r w:rsidR="005961BD">
        <w:rPr>
          <w:rFonts w:cs="TH SarabunPSK" w:hint="cs"/>
          <w:color w:val="000000" w:themeColor="text1"/>
          <w:cs/>
        </w:rPr>
        <w:t>สามารถกดเข้าร่วมกิจกรรม</w:t>
      </w:r>
      <w:r w:rsidR="00FF697E">
        <w:rPr>
          <w:rFonts w:cs="TH SarabunPSK" w:hint="cs"/>
          <w:color w:val="000000" w:themeColor="text1"/>
          <w:cs/>
        </w:rPr>
        <w:t>ที่สนใจ</w:t>
      </w:r>
    </w:p>
    <w:p w14:paraId="16578B60" w14:textId="00F6CE8E" w:rsidR="0BD67436" w:rsidRDefault="0BD67436" w:rsidP="0BD67436">
      <w:pPr>
        <w:spacing w:after="0"/>
        <w:rPr>
          <w:rFonts w:cs="TH SarabunPSK"/>
          <w:color w:val="000000" w:themeColor="text1"/>
        </w:rPr>
      </w:pPr>
      <w:r w:rsidRPr="0BD67436">
        <w:rPr>
          <w:rFonts w:cs="TH SarabunPSK"/>
          <w:color w:val="000000" w:themeColor="text1"/>
        </w:rPr>
        <w:t xml:space="preserve">Use Case 5 : </w:t>
      </w:r>
      <w:r w:rsidR="4E04B5FA" w:rsidRPr="4E04B5FA">
        <w:rPr>
          <w:rFonts w:cs="TH SarabunPSK"/>
          <w:color w:val="000000" w:themeColor="text1"/>
        </w:rPr>
        <w:t>ค้นหา</w:t>
      </w:r>
    </w:p>
    <w:p w14:paraId="3027CB52" w14:textId="47F5B685" w:rsidR="0BD67436" w:rsidRDefault="0BD67436" w:rsidP="0BD67436">
      <w:pPr>
        <w:spacing w:after="0"/>
        <w:rPr>
          <w:rFonts w:cs="TH SarabunPSK"/>
          <w:color w:val="000000" w:themeColor="text1"/>
          <w:cs/>
        </w:rPr>
      </w:pPr>
      <w:r w:rsidRPr="0BD67436">
        <w:rPr>
          <w:rFonts w:cs="TH SarabunPSK"/>
          <w:color w:val="000000" w:themeColor="text1"/>
        </w:rPr>
        <w:t>Primary Actor: ผู้ใช้</w:t>
      </w:r>
      <w:r w:rsidR="001026FB">
        <w:rPr>
          <w:rFonts w:cs="TH SarabunPSK"/>
          <w:color w:val="000000" w:themeColor="text1"/>
        </w:rPr>
        <w:t xml:space="preserve"> </w:t>
      </w:r>
      <w:r w:rsidR="00165A85">
        <w:rPr>
          <w:rFonts w:cs="TH SarabunPSK" w:hint="cs"/>
          <w:color w:val="000000" w:themeColor="text1"/>
          <w:cs/>
        </w:rPr>
        <w:t>ผู้เยี่ยมชม</w:t>
      </w:r>
    </w:p>
    <w:p w14:paraId="313ACBCE" w14:textId="09FC64F9" w:rsidR="0BD67436" w:rsidRDefault="0BD67436" w:rsidP="0BD67436">
      <w:pPr>
        <w:spacing w:after="0"/>
        <w:rPr>
          <w:rFonts w:cs="TH SarabunPSK"/>
          <w:color w:val="000000" w:themeColor="text1"/>
        </w:rPr>
      </w:pPr>
      <w:r w:rsidRPr="0BD67436">
        <w:rPr>
          <w:rFonts w:cs="TH SarabunPSK"/>
          <w:color w:val="000000" w:themeColor="text1"/>
        </w:rPr>
        <w:t>Pre Condition: การเชื่อมต่ออินเทอร์เน็ต</w:t>
      </w:r>
    </w:p>
    <w:p w14:paraId="7FF46147" w14:textId="17C7622A" w:rsidR="00DD44F8" w:rsidRDefault="00DD44F8" w:rsidP="0BD67436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>Pre Condition</w:t>
      </w:r>
    </w:p>
    <w:p w14:paraId="520902FE" w14:textId="0B803A95" w:rsidR="00BF5D49" w:rsidRDefault="0066642C" w:rsidP="37FAF810">
      <w:pPr>
        <w:spacing w:after="0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</w:rPr>
        <w:tab/>
        <w:t>1.</w:t>
      </w:r>
      <w:r w:rsidRPr="0BD67436">
        <w:rPr>
          <w:rFonts w:cs="TH SarabunPSK"/>
          <w:color w:val="000000" w:themeColor="text1"/>
        </w:rPr>
        <w:t>ผู้ใช้</w:t>
      </w:r>
      <w:r>
        <w:rPr>
          <w:rFonts w:cs="TH SarabunPSK" w:hint="cs"/>
          <w:color w:val="000000" w:themeColor="text1"/>
          <w:cs/>
        </w:rPr>
        <w:t>และผู้เยี่ยมชม</w:t>
      </w:r>
      <w:r w:rsidR="00534965">
        <w:rPr>
          <w:rFonts w:cs="TH SarabunPSK" w:hint="cs"/>
          <w:color w:val="000000" w:themeColor="text1"/>
          <w:cs/>
        </w:rPr>
        <w:t>สามาร</w:t>
      </w:r>
      <w:r w:rsidR="003D72CD">
        <w:rPr>
          <w:rFonts w:cs="TH SarabunPSK" w:hint="cs"/>
          <w:color w:val="000000" w:themeColor="text1"/>
          <w:cs/>
        </w:rPr>
        <w:t>ถ</w:t>
      </w:r>
      <w:r w:rsidR="002E6DDE">
        <w:rPr>
          <w:rFonts w:cs="TH SarabunPSK" w:hint="cs"/>
          <w:color w:val="000000" w:themeColor="text1"/>
          <w:cs/>
        </w:rPr>
        <w:t>ค้นหาโพสต์</w:t>
      </w:r>
      <w:r w:rsidR="00AB58DC">
        <w:rPr>
          <w:rFonts w:cs="TH SarabunPSK" w:hint="cs"/>
          <w:color w:val="000000" w:themeColor="text1"/>
          <w:cs/>
        </w:rPr>
        <w:t>ด้วยคำที่พิมพ์ลงไปและ</w:t>
      </w:r>
      <w:r w:rsidR="00807C1B">
        <w:rPr>
          <w:rFonts w:cs="TH SarabunPSK" w:hint="cs"/>
          <w:color w:val="000000" w:themeColor="text1"/>
          <w:cs/>
        </w:rPr>
        <w:t>หมวดหมู่</w:t>
      </w:r>
      <w:r w:rsidR="00673BAD">
        <w:rPr>
          <w:rFonts w:cs="TH SarabunPSK" w:hint="cs"/>
          <w:color w:val="000000" w:themeColor="text1"/>
          <w:cs/>
        </w:rPr>
        <w:t>ของโพสต์ได้</w:t>
      </w:r>
    </w:p>
    <w:p w14:paraId="2704B371" w14:textId="2E962B54" w:rsidR="37FAF810" w:rsidRDefault="2A38F0CD" w:rsidP="37FAF810">
      <w:pPr>
        <w:spacing w:after="0"/>
        <w:rPr>
          <w:rFonts w:cs="TH SarabunPSK"/>
          <w:color w:val="000000" w:themeColor="text1"/>
        </w:rPr>
      </w:pPr>
      <w:r w:rsidRPr="2A38F0CD">
        <w:rPr>
          <w:rFonts w:cs="TH SarabunPSK"/>
          <w:color w:val="000000" w:themeColor="text1"/>
        </w:rPr>
        <w:t xml:space="preserve">Use Case 6 : </w:t>
      </w:r>
      <w:r w:rsidR="009A4E79">
        <w:t>donate</w:t>
      </w:r>
    </w:p>
    <w:p w14:paraId="5F3C40C9" w14:textId="77777777" w:rsidR="37FAF810" w:rsidRDefault="37FAF810" w:rsidP="37FAF810">
      <w:pPr>
        <w:spacing w:after="0"/>
        <w:rPr>
          <w:rFonts w:cs="TH SarabunPSK"/>
          <w:color w:val="000000" w:themeColor="text1"/>
        </w:rPr>
      </w:pPr>
      <w:r w:rsidRPr="37FAF810">
        <w:rPr>
          <w:rFonts w:cs="TH SarabunPSK"/>
          <w:color w:val="000000" w:themeColor="text1"/>
        </w:rPr>
        <w:t>Primary Actor: ผู้ใช้</w:t>
      </w:r>
    </w:p>
    <w:p w14:paraId="382DDD5C" w14:textId="0716A5AD" w:rsidR="37FAF810" w:rsidRDefault="37FAF810" w:rsidP="37FAF810">
      <w:pPr>
        <w:spacing w:after="0"/>
        <w:rPr>
          <w:rFonts w:cs="TH SarabunPSK"/>
          <w:color w:val="000000" w:themeColor="text1"/>
        </w:rPr>
      </w:pPr>
      <w:r w:rsidRPr="37FAF810">
        <w:rPr>
          <w:rFonts w:cs="TH SarabunPSK"/>
          <w:color w:val="000000" w:themeColor="text1"/>
        </w:rPr>
        <w:t>Pre Condition: การเชื่อมต่ออินเทอร์เน็ตและการลงทะเบียนผู้ใช้</w:t>
      </w:r>
    </w:p>
    <w:p w14:paraId="7A4FF8CE" w14:textId="221288B6" w:rsidR="37FAF810" w:rsidRDefault="37FAF810" w:rsidP="37FAF810">
      <w:pPr>
        <w:spacing w:after="0"/>
        <w:rPr>
          <w:rFonts w:cs="TH SarabunPSK"/>
          <w:color w:val="000000" w:themeColor="text1"/>
        </w:rPr>
      </w:pPr>
      <w:r w:rsidRPr="37FAF810">
        <w:rPr>
          <w:rFonts w:cs="TH SarabunPSK"/>
          <w:color w:val="000000" w:themeColor="text1"/>
        </w:rPr>
        <w:t>Main Scenario :</w:t>
      </w:r>
    </w:p>
    <w:p w14:paraId="62A6A183" w14:textId="515419D4" w:rsidR="37FAF810" w:rsidRDefault="009442B5" w:rsidP="7448DE5C">
      <w:pPr>
        <w:spacing w:after="0"/>
        <w:rPr>
          <w:rFonts w:cs="TH SarabunPSK" w:hint="cs"/>
          <w:color w:val="000000" w:themeColor="text1"/>
        </w:rPr>
      </w:pPr>
      <w:r>
        <w:rPr>
          <w:rFonts w:cs="TH SarabunPSK"/>
          <w:color w:val="000000" w:themeColor="text1"/>
        </w:rPr>
        <w:tab/>
        <w:t>1.</w:t>
      </w:r>
      <w:r w:rsidR="00620E6C">
        <w:rPr>
          <w:rFonts w:cs="TH SarabunPSK" w:hint="cs"/>
          <w:color w:val="000000" w:themeColor="text1"/>
          <w:cs/>
        </w:rPr>
        <w:t>ผู้ใช้</w:t>
      </w:r>
      <w:r w:rsidR="007E57E2">
        <w:rPr>
          <w:rFonts w:cs="TH SarabunPSK" w:hint="cs"/>
          <w:color w:val="000000" w:themeColor="text1"/>
          <w:cs/>
        </w:rPr>
        <w:t>สามารถ</w:t>
      </w:r>
      <w:r w:rsidR="00CC6C61">
        <w:rPr>
          <w:rFonts w:cs="TH SarabunPSK" w:hint="cs"/>
          <w:color w:val="000000" w:themeColor="text1"/>
          <w:cs/>
        </w:rPr>
        <w:t xml:space="preserve"> </w:t>
      </w:r>
      <w:r w:rsidR="00CC6C61">
        <w:rPr>
          <w:rFonts w:cs="TH SarabunPSK"/>
          <w:color w:val="000000" w:themeColor="text1"/>
        </w:rPr>
        <w:t xml:space="preserve">donate </w:t>
      </w:r>
      <w:r w:rsidR="004409C3">
        <w:rPr>
          <w:rFonts w:cs="TH SarabunPSK" w:hint="cs"/>
          <w:color w:val="000000" w:themeColor="text1"/>
          <w:cs/>
        </w:rPr>
        <w:t xml:space="preserve">เงิน </w:t>
      </w:r>
      <w:r w:rsidR="00E60DFD">
        <w:rPr>
          <w:rFonts w:cs="TH SarabunPSK" w:hint="cs"/>
          <w:color w:val="000000" w:themeColor="text1"/>
          <w:cs/>
        </w:rPr>
        <w:t>ให้กับ</w:t>
      </w:r>
      <w:r w:rsidR="00A33C28">
        <w:rPr>
          <w:rFonts w:cs="TH SarabunPSK" w:hint="cs"/>
          <w:color w:val="000000" w:themeColor="text1"/>
          <w:cs/>
        </w:rPr>
        <w:t>ผู้</w:t>
      </w:r>
      <w:r w:rsidR="004409C3">
        <w:rPr>
          <w:rFonts w:cs="TH SarabunPSK" w:hint="cs"/>
          <w:color w:val="000000" w:themeColor="text1"/>
          <w:cs/>
        </w:rPr>
        <w:t>สร้างโพสต์ได้</w:t>
      </w:r>
      <w:r w:rsidR="004D1151">
        <w:rPr>
          <w:rFonts w:cs="TH SarabunPSK" w:hint="cs"/>
          <w:color w:val="000000" w:themeColor="text1"/>
          <w:cs/>
        </w:rPr>
        <w:t xml:space="preserve"> โดยกดปุ่ม</w:t>
      </w:r>
      <w:r w:rsidR="00D50729">
        <w:rPr>
          <w:rFonts w:cs="TH SarabunPSK" w:hint="cs"/>
          <w:color w:val="000000" w:themeColor="text1"/>
          <w:cs/>
        </w:rPr>
        <w:t xml:space="preserve"> </w:t>
      </w:r>
      <w:r w:rsidR="00D50729">
        <w:rPr>
          <w:rFonts w:cs="TH SarabunPSK"/>
          <w:color w:val="000000" w:themeColor="text1"/>
        </w:rPr>
        <w:t>don</w:t>
      </w:r>
      <w:r w:rsidR="002D457A">
        <w:rPr>
          <w:rFonts w:cs="TH SarabunPSK"/>
          <w:color w:val="000000" w:themeColor="text1"/>
        </w:rPr>
        <w:t>ate</w:t>
      </w:r>
      <w:r w:rsidR="002D457A">
        <w:rPr>
          <w:rFonts w:cs="TH SarabunPSK" w:hint="cs"/>
          <w:color w:val="000000" w:themeColor="text1"/>
          <w:cs/>
        </w:rPr>
        <w:t xml:space="preserve"> ในโพสต์</w:t>
      </w:r>
      <w:r w:rsidR="006C7DD1">
        <w:rPr>
          <w:rFonts w:cs="TH SarabunPSK" w:hint="cs"/>
          <w:color w:val="000000" w:themeColor="text1"/>
          <w:cs/>
        </w:rPr>
        <w:t xml:space="preserve"> </w:t>
      </w:r>
    </w:p>
    <w:p w14:paraId="29779430" w14:textId="44B9E752" w:rsidR="7448DE5C" w:rsidRDefault="2A38F0CD" w:rsidP="7448DE5C">
      <w:pPr>
        <w:spacing w:after="0"/>
        <w:rPr>
          <w:rFonts w:cs="TH SarabunPSK"/>
          <w:color w:val="000000" w:themeColor="text1"/>
        </w:rPr>
      </w:pPr>
      <w:r w:rsidRPr="2A38F0CD">
        <w:rPr>
          <w:rFonts w:cs="TH SarabunPSK"/>
          <w:color w:val="000000" w:themeColor="text1"/>
        </w:rPr>
        <w:t xml:space="preserve">Use Case 7 : </w:t>
      </w:r>
      <w:r w:rsidR="001F15E1">
        <w:t>Verification</w:t>
      </w:r>
    </w:p>
    <w:p w14:paraId="37B62C33" w14:textId="04313B9D" w:rsidR="7448DE5C" w:rsidRDefault="7448DE5C" w:rsidP="7448DE5C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>Primary Actor: ผู้ใช้</w:t>
      </w:r>
    </w:p>
    <w:p w14:paraId="59DC4C63" w14:textId="04313B9D" w:rsidR="7448DE5C" w:rsidRDefault="7448DE5C" w:rsidP="7448DE5C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>Pre Condition: การเชื่อมต่ออินเทอร์เน็ตและการลงทะเบียนผู้ใช้</w:t>
      </w:r>
    </w:p>
    <w:p w14:paraId="3560F9E6" w14:textId="4510D45E" w:rsidR="7448DE5C" w:rsidRDefault="7448DE5C" w:rsidP="7448DE5C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>Main Scenario :</w:t>
      </w:r>
    </w:p>
    <w:p w14:paraId="7CDE1782" w14:textId="790D1958" w:rsidR="78019F7A" w:rsidRDefault="001F15E1" w:rsidP="78019F7A">
      <w:pPr>
        <w:spacing w:after="0"/>
        <w:rPr>
          <w:rFonts w:cs="TH SarabunPSK" w:hint="cs"/>
          <w:color w:val="000000" w:themeColor="text1"/>
        </w:rPr>
      </w:pPr>
      <w:r>
        <w:rPr>
          <w:rFonts w:cs="TH SarabunPSK"/>
          <w:color w:val="000000" w:themeColor="text1"/>
        </w:rPr>
        <w:tab/>
        <w:t>1.</w:t>
      </w:r>
      <w:r w:rsidR="00430AC6">
        <w:rPr>
          <w:rFonts w:cs="TH SarabunPSK"/>
          <w:color w:val="000000" w:themeColor="text1"/>
          <w:cs/>
        </w:rPr>
        <w:t>ผู้ใช้</w:t>
      </w:r>
      <w:r w:rsidR="00F44651">
        <w:rPr>
          <w:rFonts w:cs="TH SarabunPSK"/>
          <w:color w:val="000000" w:themeColor="text1"/>
          <w:cs/>
        </w:rPr>
        <w:t>ที่มีผู้ติดตามมากกว่า</w:t>
      </w:r>
      <w:r w:rsidR="00EB459C">
        <w:rPr>
          <w:rFonts w:cs="TH SarabunPSK"/>
          <w:color w:val="000000" w:themeColor="text1"/>
          <w:cs/>
        </w:rPr>
        <w:t xml:space="preserve">10,000คน สามารถทำเรื่องยื่นขอ </w:t>
      </w:r>
      <w:r w:rsidR="00EB459C">
        <w:t>Verification</w:t>
      </w:r>
      <w:r w:rsidR="00EB459C">
        <w:rPr>
          <w:rFonts w:cs="TH SarabunPSK"/>
          <w:color w:val="000000" w:themeColor="text1"/>
        </w:rPr>
        <w:t xml:space="preserve"> </w:t>
      </w:r>
      <w:r w:rsidR="00570E2A">
        <w:rPr>
          <w:rFonts w:cs="TH SarabunPSK"/>
          <w:color w:val="000000" w:themeColor="text1"/>
          <w:cs/>
        </w:rPr>
        <w:t>จากแอดมินได้</w:t>
      </w:r>
    </w:p>
    <w:p w14:paraId="35169EA6" w14:textId="32238A1F" w:rsidR="00BF5D49" w:rsidRDefault="00BF5D49" w:rsidP="00BF5D49">
      <w:pPr>
        <w:spacing w:after="0"/>
        <w:rPr>
          <w:rFonts w:cs="TH SarabunPSK"/>
          <w:color w:val="000000" w:themeColor="text1"/>
          <w:cs/>
        </w:rPr>
      </w:pPr>
      <w:r w:rsidRPr="2A38F0CD">
        <w:rPr>
          <w:rFonts w:cs="TH SarabunPSK"/>
          <w:color w:val="000000" w:themeColor="text1"/>
        </w:rPr>
        <w:t xml:space="preserve">Use Case 7 : </w:t>
      </w:r>
      <w:r>
        <w:rPr>
          <w:rFonts w:hint="cs"/>
          <w:cs/>
        </w:rPr>
        <w:t>แก้ไขบัญชีผู้ใช้</w:t>
      </w:r>
    </w:p>
    <w:p w14:paraId="3FD1108F" w14:textId="77777777" w:rsidR="00BF5D49" w:rsidRDefault="00BF5D49" w:rsidP="00BF5D49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>Primary Actor: ผู้ใช้</w:t>
      </w:r>
    </w:p>
    <w:p w14:paraId="52751803" w14:textId="77777777" w:rsidR="00BF5D49" w:rsidRDefault="00BF5D49" w:rsidP="00BF5D49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t>Pre Condition: การเชื่อมต่ออินเทอร์เน็ตและการลงทะเบียนผู้ใช้</w:t>
      </w:r>
    </w:p>
    <w:p w14:paraId="712711AA" w14:textId="77777777" w:rsidR="00BF5D49" w:rsidRDefault="00BF5D49" w:rsidP="00BF5D49">
      <w:pPr>
        <w:spacing w:after="0"/>
        <w:rPr>
          <w:rFonts w:cs="TH SarabunPSK"/>
          <w:color w:val="000000" w:themeColor="text1"/>
        </w:rPr>
      </w:pPr>
      <w:r w:rsidRPr="7448DE5C">
        <w:rPr>
          <w:rFonts w:cs="TH SarabunPSK"/>
          <w:color w:val="000000" w:themeColor="text1"/>
        </w:rPr>
        <w:lastRenderedPageBreak/>
        <w:t>Main Scenario :</w:t>
      </w:r>
    </w:p>
    <w:p w14:paraId="29B7DD0C" w14:textId="06924639" w:rsidR="21F53635" w:rsidRDefault="00BF5D49" w:rsidP="21F53635">
      <w:pPr>
        <w:spacing w:after="0"/>
        <w:rPr>
          <w:rFonts w:cs="TH SarabunPSK" w:hint="cs"/>
          <w:color w:val="000000" w:themeColor="text1"/>
        </w:rPr>
      </w:pPr>
      <w:r>
        <w:rPr>
          <w:rFonts w:cs="TH SarabunPSK"/>
          <w:color w:val="000000" w:themeColor="text1"/>
        </w:rPr>
        <w:tab/>
        <w:t>1.</w:t>
      </w:r>
      <w:r>
        <w:rPr>
          <w:rFonts w:cs="TH SarabunPSK" w:hint="cs"/>
          <w:color w:val="000000" w:themeColor="text1"/>
          <w:cs/>
        </w:rPr>
        <w:t>ผู้ใช้กดไปยังหน้า</w:t>
      </w:r>
      <w:r w:rsidR="00EA3689">
        <w:rPr>
          <w:rFonts w:cs="TH SarabunPSK" w:hint="cs"/>
          <w:color w:val="000000" w:themeColor="text1"/>
          <w:cs/>
        </w:rPr>
        <w:t xml:space="preserve">บัญชีผู้ใช้ และ </w:t>
      </w:r>
      <w:r w:rsidR="00D129C6">
        <w:rPr>
          <w:rFonts w:cs="TH SarabunPSK" w:hint="cs"/>
          <w:color w:val="000000" w:themeColor="text1"/>
          <w:cs/>
        </w:rPr>
        <w:t xml:space="preserve">กดปุ่มแก้ไขบัญชีผู้ใช้ </w:t>
      </w:r>
      <w:r w:rsidR="004A302D">
        <w:rPr>
          <w:rFonts w:cs="TH SarabunPSK" w:hint="cs"/>
          <w:color w:val="000000" w:themeColor="text1"/>
          <w:cs/>
        </w:rPr>
        <w:t>เมื่อแก้ไขข้อมูลเรียบร้อยแล้ว ต้องใส่รหัสผ่าน</w:t>
      </w:r>
      <w:r w:rsidR="009017B4">
        <w:rPr>
          <w:rFonts w:cs="TH SarabunPSK" w:hint="cs"/>
          <w:color w:val="000000" w:themeColor="text1"/>
          <w:cs/>
        </w:rPr>
        <w:t>เพื่อเป็นการ</w:t>
      </w:r>
      <w:r w:rsidR="002142BD">
        <w:rPr>
          <w:rFonts w:cs="TH SarabunPSK" w:hint="cs"/>
          <w:color w:val="000000" w:themeColor="text1"/>
          <w:cs/>
        </w:rPr>
        <w:t>ยืนยันการแก้ไข</w:t>
      </w:r>
    </w:p>
    <w:p w14:paraId="00DB46B6" w14:textId="77777777" w:rsidR="009360A7" w:rsidRDefault="009360A7" w:rsidP="009360A7">
      <w:pPr>
        <w:pStyle w:val="ListParagraph"/>
      </w:pPr>
      <w:r w:rsidRPr="78019F7A">
        <w:rPr>
          <w:cs/>
        </w:rPr>
        <w:t xml:space="preserve">ความต้องการแบบ </w:t>
      </w:r>
      <w:r>
        <w:t>Non</w:t>
      </w:r>
      <w:r>
        <w:rPr>
          <w:rFonts w:cs="TH SarabunPSK"/>
          <w:cs/>
        </w:rPr>
        <w:t>-</w:t>
      </w:r>
      <w:r>
        <w:t>functional</w:t>
      </w:r>
    </w:p>
    <w:p w14:paraId="310AFB56" w14:textId="3D976637" w:rsidR="5ADC1542" w:rsidRDefault="2EC8996E" w:rsidP="2EC8996E">
      <w:pPr>
        <w:pStyle w:val="ListParagraph"/>
        <w:numPr>
          <w:ilvl w:val="0"/>
          <w:numId w:val="16"/>
        </w:numPr>
      </w:pPr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 xml:space="preserve">ได้มากกว่า </w:t>
      </w:r>
      <w:r w:rsidR="5ED35838">
        <w:t>10</w:t>
      </w:r>
      <w:r w:rsidR="3C10F18B">
        <w:t xml:space="preserve">,000 </w:t>
      </w:r>
      <w:r w:rsidR="5F630792">
        <w:t>คน</w:t>
      </w:r>
    </w:p>
    <w:p w14:paraId="4AF3E82C" w14:textId="19FD9860" w:rsidR="1FB11A7A" w:rsidRDefault="4C97DAD6" w:rsidP="78019F7A">
      <w:pPr>
        <w:pStyle w:val="ListParagraph"/>
        <w:numPr>
          <w:ilvl w:val="0"/>
          <w:numId w:val="16"/>
        </w:numPr>
      </w:pPr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 xml:space="preserve">อย่างน้อย 1 ใน 1,000 </w:t>
      </w:r>
      <w:r w:rsidR="5A2529E2">
        <w:t>ของ</w:t>
      </w:r>
      <w:r w:rsidR="07CD85AC">
        <w:t>ชั่วโมงการทำงาน</w:t>
      </w:r>
    </w:p>
    <w:p w14:paraId="04C2CAC4" w14:textId="77777777" w:rsidR="006266B4" w:rsidRDefault="006266B4">
      <w:pPr>
        <w:jc w:val="left"/>
        <w:rPr>
          <w:b/>
          <w:bCs/>
          <w:color w:val="000000" w:themeColor="text1"/>
          <w:cs/>
        </w:rPr>
      </w:pPr>
      <w:r>
        <w:rPr>
          <w:b/>
          <w:bCs/>
          <w:color w:val="000000" w:themeColor="text1"/>
          <w:cs/>
        </w:rPr>
        <w:br w:type="page"/>
      </w:r>
    </w:p>
    <w:p w14:paraId="67C43935" w14:textId="6FF88CB3" w:rsidR="009360A7" w:rsidRPr="007E214A" w:rsidRDefault="00D02149" w:rsidP="007E214A">
      <w:pPr>
        <w:rPr>
          <w:color w:val="00B05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0BA3BEF6" wp14:editId="2D3AA7E3">
            <wp:simplePos x="0" y="0"/>
            <wp:positionH relativeFrom="margin">
              <wp:align>center</wp:align>
            </wp:positionH>
            <wp:positionV relativeFrom="paragraph">
              <wp:posOffset>343189</wp:posOffset>
            </wp:positionV>
            <wp:extent cx="3437890" cy="4057650"/>
            <wp:effectExtent l="0" t="0" r="0" b="0"/>
            <wp:wrapNone/>
            <wp:docPr id="1777284350" name="Picture 66190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076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5"/>
                    <a:stretch/>
                  </pic:blipFill>
                  <pic:spPr bwMode="auto">
                    <a:xfrm>
                      <a:off x="0" y="0"/>
                      <a:ext cx="343789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14A" w:rsidRPr="007E214A">
        <w:rPr>
          <w:rFonts w:hint="cs"/>
          <w:b/>
          <w:bCs/>
          <w:color w:val="000000" w:themeColor="text1"/>
          <w:cs/>
        </w:rPr>
        <w:t>4.</w:t>
      </w:r>
      <w:r w:rsidR="007E214A">
        <w:rPr>
          <w:rFonts w:hint="cs"/>
          <w:color w:val="00B050"/>
          <w:cs/>
        </w:rPr>
        <w:t xml:space="preserve"> </w:t>
      </w:r>
      <w:r w:rsidR="00683AE6" w:rsidRPr="007E214A">
        <w:rPr>
          <w:rFonts w:hint="cs"/>
          <w:b/>
          <w:bCs/>
          <w:cs/>
        </w:rPr>
        <w:t>แผนภาพ</w:t>
      </w:r>
      <w:r w:rsidR="00A64DBB" w:rsidRPr="007E214A">
        <w:rPr>
          <w:rFonts w:hint="cs"/>
          <w:b/>
          <w:bCs/>
          <w:cs/>
        </w:rPr>
        <w:t>การวิเคราะห์ระบบ</w:t>
      </w:r>
    </w:p>
    <w:p w14:paraId="6DD38483" w14:textId="1D0550C6" w:rsidR="00552476" w:rsidRPr="00E00CBA" w:rsidRDefault="00552476" w:rsidP="00552476"/>
    <w:p w14:paraId="57100112" w14:textId="536B74A0" w:rsidR="007E214A" w:rsidRDefault="007E214A" w:rsidP="007E214A">
      <w:pPr>
        <w:pStyle w:val="ListParagraph"/>
        <w:numPr>
          <w:ilvl w:val="1"/>
          <w:numId w:val="0"/>
        </w:numPr>
        <w:ind w:left="360"/>
        <w:rPr>
          <w:b/>
          <w:bCs/>
        </w:rPr>
      </w:pPr>
    </w:p>
    <w:p w14:paraId="56F7F75B" w14:textId="536B74A0" w:rsidR="007E214A" w:rsidRPr="007E214A" w:rsidRDefault="007E214A" w:rsidP="007E214A">
      <w:pPr>
        <w:rPr>
          <w:b/>
          <w:bCs/>
        </w:rPr>
      </w:pPr>
    </w:p>
    <w:p w14:paraId="56EAA0D6" w14:textId="536B74A0" w:rsidR="007E214A" w:rsidRDefault="007E214A" w:rsidP="007E214A">
      <w:pPr>
        <w:rPr>
          <w:b/>
          <w:bCs/>
        </w:rPr>
      </w:pPr>
    </w:p>
    <w:p w14:paraId="7B40E9B6" w14:textId="536B74A0" w:rsidR="007E214A" w:rsidRDefault="007E214A" w:rsidP="007E214A">
      <w:pPr>
        <w:rPr>
          <w:b/>
          <w:bCs/>
        </w:rPr>
      </w:pPr>
    </w:p>
    <w:p w14:paraId="7C820CCE" w14:textId="536B74A0" w:rsidR="007E214A" w:rsidRDefault="007E214A" w:rsidP="007E214A">
      <w:pPr>
        <w:rPr>
          <w:b/>
          <w:bCs/>
        </w:rPr>
      </w:pPr>
    </w:p>
    <w:p w14:paraId="356627F0" w14:textId="536B74A0" w:rsidR="007E214A" w:rsidRDefault="007E214A" w:rsidP="007E214A">
      <w:pPr>
        <w:rPr>
          <w:b/>
          <w:bCs/>
        </w:rPr>
      </w:pPr>
    </w:p>
    <w:p w14:paraId="27EFB6D6" w14:textId="536B74A0" w:rsidR="007E214A" w:rsidRDefault="007E214A" w:rsidP="007E214A">
      <w:pPr>
        <w:rPr>
          <w:b/>
          <w:bCs/>
        </w:rPr>
      </w:pPr>
    </w:p>
    <w:p w14:paraId="3E7289C8" w14:textId="536B74A0" w:rsidR="007E214A" w:rsidRDefault="007E214A" w:rsidP="007E214A">
      <w:pPr>
        <w:rPr>
          <w:b/>
          <w:bCs/>
        </w:rPr>
      </w:pPr>
    </w:p>
    <w:p w14:paraId="24AA40C4" w14:textId="536B74A0" w:rsidR="007E214A" w:rsidRDefault="007E214A" w:rsidP="007E214A">
      <w:pPr>
        <w:jc w:val="center"/>
        <w:rPr>
          <w:b/>
          <w:bCs/>
        </w:rPr>
      </w:pPr>
    </w:p>
    <w:p w14:paraId="2A983F58" w14:textId="64BD4EA0" w:rsidR="008F42A8" w:rsidRPr="00F72DC6" w:rsidRDefault="00D02149" w:rsidP="008F42A8">
      <w:pPr>
        <w:rPr>
          <w:cs/>
        </w:rPr>
      </w:pPr>
      <w:r>
        <w:rPr>
          <w:noProof/>
          <w:lang w:val="th-TH"/>
        </w:rPr>
        <w:lastRenderedPageBreak/>
        <w:drawing>
          <wp:inline distT="0" distB="0" distL="0" distR="0" wp14:anchorId="4D7E398C" wp14:editId="6C48CEF8">
            <wp:extent cx="5731510" cy="622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2A8" w:rsidRPr="00F72DC6" w:rsidSect="00FC1070">
      <w:headerReference w:type="default" r:id="rId13"/>
      <w:footerReference w:type="default" r:id="rId14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DB02" w14:textId="77777777" w:rsidR="00382482" w:rsidRDefault="00382482" w:rsidP="00086F1C">
      <w:pPr>
        <w:spacing w:after="0" w:line="240" w:lineRule="auto"/>
      </w:pPr>
      <w:r>
        <w:separator/>
      </w:r>
    </w:p>
  </w:endnote>
  <w:endnote w:type="continuationSeparator" w:id="0">
    <w:p w14:paraId="530C4918" w14:textId="77777777" w:rsidR="00382482" w:rsidRDefault="00382482" w:rsidP="00086F1C">
      <w:pPr>
        <w:spacing w:after="0" w:line="240" w:lineRule="auto"/>
      </w:pPr>
      <w:r>
        <w:continuationSeparator/>
      </w:r>
    </w:p>
  </w:endnote>
  <w:endnote w:type="continuationNotice" w:id="1">
    <w:p w14:paraId="221E51C2" w14:textId="77777777" w:rsidR="00382482" w:rsidRDefault="00382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CC9A4926B431418B9DB336FF199A2A0A"/>
        </w:placeholder>
        <w:temporary/>
        <w:showingPlcHdr/>
      </w:sdtPr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8B6A" w14:textId="77777777" w:rsidR="00382482" w:rsidRDefault="00382482" w:rsidP="00086F1C">
      <w:pPr>
        <w:spacing w:after="0" w:line="240" w:lineRule="auto"/>
      </w:pPr>
      <w:r>
        <w:separator/>
      </w:r>
    </w:p>
  </w:footnote>
  <w:footnote w:type="continuationSeparator" w:id="0">
    <w:p w14:paraId="5FF973C5" w14:textId="77777777" w:rsidR="00382482" w:rsidRDefault="00382482" w:rsidP="00086F1C">
      <w:pPr>
        <w:spacing w:after="0" w:line="240" w:lineRule="auto"/>
      </w:pPr>
      <w:r>
        <w:continuationSeparator/>
      </w:r>
    </w:p>
  </w:footnote>
  <w:footnote w:type="continuationNotice" w:id="1">
    <w:p w14:paraId="171DA148" w14:textId="77777777" w:rsidR="00382482" w:rsidRDefault="00382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9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96693">
    <w:abstractNumId w:val="4"/>
  </w:num>
  <w:num w:numId="2" w16cid:durableId="2006856228">
    <w:abstractNumId w:val="8"/>
  </w:num>
  <w:num w:numId="3" w16cid:durableId="572738432">
    <w:abstractNumId w:val="1"/>
  </w:num>
  <w:num w:numId="4" w16cid:durableId="4522160">
    <w:abstractNumId w:val="8"/>
  </w:num>
  <w:num w:numId="5" w16cid:durableId="492990727">
    <w:abstractNumId w:val="8"/>
  </w:num>
  <w:num w:numId="6" w16cid:durableId="278952345">
    <w:abstractNumId w:val="5"/>
  </w:num>
  <w:num w:numId="7" w16cid:durableId="269510923">
    <w:abstractNumId w:val="2"/>
  </w:num>
  <w:num w:numId="8" w16cid:durableId="1070810639">
    <w:abstractNumId w:val="9"/>
  </w:num>
  <w:num w:numId="9" w16cid:durableId="5861114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7"/>
  </w:num>
  <w:num w:numId="11" w16cid:durableId="312804160">
    <w:abstractNumId w:val="3"/>
  </w:num>
  <w:num w:numId="12" w16cid:durableId="664435679">
    <w:abstractNumId w:val="11"/>
  </w:num>
  <w:num w:numId="13" w16cid:durableId="887299358">
    <w:abstractNumId w:val="10"/>
  </w:num>
  <w:num w:numId="14" w16cid:durableId="650864124">
    <w:abstractNumId w:val="0"/>
  </w:num>
  <w:num w:numId="15" w16cid:durableId="194316054">
    <w:abstractNumId w:val="6"/>
  </w:num>
  <w:num w:numId="16" w16cid:durableId="3223222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3183"/>
    <w:rsid w:val="00126B2B"/>
    <w:rsid w:val="00127C9D"/>
    <w:rsid w:val="001348D6"/>
    <w:rsid w:val="00134A2D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5A85"/>
    <w:rsid w:val="00166E0C"/>
    <w:rsid w:val="001679C4"/>
    <w:rsid w:val="0017209E"/>
    <w:rsid w:val="001827BB"/>
    <w:rsid w:val="00185D12"/>
    <w:rsid w:val="0018628A"/>
    <w:rsid w:val="00187D73"/>
    <w:rsid w:val="0019080A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7BBB"/>
    <w:rsid w:val="001F15E1"/>
    <w:rsid w:val="001F241A"/>
    <w:rsid w:val="001F3916"/>
    <w:rsid w:val="001F6DC4"/>
    <w:rsid w:val="00201FED"/>
    <w:rsid w:val="00206B92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62684"/>
    <w:rsid w:val="002711D2"/>
    <w:rsid w:val="0027196B"/>
    <w:rsid w:val="00275AE0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3C0A"/>
    <w:rsid w:val="002F5C8F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D14DC"/>
    <w:rsid w:val="003D35B2"/>
    <w:rsid w:val="003D6E88"/>
    <w:rsid w:val="003D72CD"/>
    <w:rsid w:val="003E0445"/>
    <w:rsid w:val="003E648E"/>
    <w:rsid w:val="003E690E"/>
    <w:rsid w:val="003F0308"/>
    <w:rsid w:val="003F1CF4"/>
    <w:rsid w:val="00400526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7CE7"/>
    <w:rsid w:val="0058579E"/>
    <w:rsid w:val="005878F6"/>
    <w:rsid w:val="00587AE8"/>
    <w:rsid w:val="005913B8"/>
    <w:rsid w:val="00591A4B"/>
    <w:rsid w:val="005920E2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CAD4"/>
    <w:rsid w:val="006525CC"/>
    <w:rsid w:val="00652717"/>
    <w:rsid w:val="006546C8"/>
    <w:rsid w:val="00661790"/>
    <w:rsid w:val="00661A97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40B"/>
    <w:rsid w:val="00676E96"/>
    <w:rsid w:val="006819C4"/>
    <w:rsid w:val="006838E3"/>
    <w:rsid w:val="00683AE6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7DD1"/>
    <w:rsid w:val="006D73A2"/>
    <w:rsid w:val="006E1013"/>
    <w:rsid w:val="006E3BA7"/>
    <w:rsid w:val="006F28B2"/>
    <w:rsid w:val="006F6691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B2873"/>
    <w:rsid w:val="007B4817"/>
    <w:rsid w:val="007B6B1C"/>
    <w:rsid w:val="007C157F"/>
    <w:rsid w:val="007C1C6A"/>
    <w:rsid w:val="007C2CB6"/>
    <w:rsid w:val="007C66CD"/>
    <w:rsid w:val="007D1762"/>
    <w:rsid w:val="007E214A"/>
    <w:rsid w:val="007E4A7B"/>
    <w:rsid w:val="007E4AB7"/>
    <w:rsid w:val="007E57E2"/>
    <w:rsid w:val="007F6641"/>
    <w:rsid w:val="00801049"/>
    <w:rsid w:val="00801B18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409CA"/>
    <w:rsid w:val="00841036"/>
    <w:rsid w:val="00841B7F"/>
    <w:rsid w:val="00845AC7"/>
    <w:rsid w:val="008474CF"/>
    <w:rsid w:val="0085028E"/>
    <w:rsid w:val="008515AF"/>
    <w:rsid w:val="00852039"/>
    <w:rsid w:val="00860773"/>
    <w:rsid w:val="00864CE5"/>
    <w:rsid w:val="008658C2"/>
    <w:rsid w:val="00866819"/>
    <w:rsid w:val="0087071D"/>
    <w:rsid w:val="00871DDD"/>
    <w:rsid w:val="00872D6D"/>
    <w:rsid w:val="00875CC9"/>
    <w:rsid w:val="00875E62"/>
    <w:rsid w:val="00883513"/>
    <w:rsid w:val="00883685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C08CB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64BE8"/>
    <w:rsid w:val="00970299"/>
    <w:rsid w:val="00973D52"/>
    <w:rsid w:val="00975AA7"/>
    <w:rsid w:val="009810F5"/>
    <w:rsid w:val="00981880"/>
    <w:rsid w:val="00981943"/>
    <w:rsid w:val="00983F30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7B17"/>
    <w:rsid w:val="009D206A"/>
    <w:rsid w:val="009D5676"/>
    <w:rsid w:val="009D58EF"/>
    <w:rsid w:val="009E49A6"/>
    <w:rsid w:val="009E4D5F"/>
    <w:rsid w:val="009E76B1"/>
    <w:rsid w:val="009E785C"/>
    <w:rsid w:val="009F283A"/>
    <w:rsid w:val="009F5FD7"/>
    <w:rsid w:val="00A009B2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92AB9"/>
    <w:rsid w:val="00A92E64"/>
    <w:rsid w:val="00A93F1B"/>
    <w:rsid w:val="00AA19EC"/>
    <w:rsid w:val="00AA4730"/>
    <w:rsid w:val="00AB18BC"/>
    <w:rsid w:val="00AB4145"/>
    <w:rsid w:val="00AB419E"/>
    <w:rsid w:val="00AB58DC"/>
    <w:rsid w:val="00AB66F0"/>
    <w:rsid w:val="00AB7405"/>
    <w:rsid w:val="00AB7CF9"/>
    <w:rsid w:val="00AC032F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44A9"/>
    <w:rsid w:val="00AE4829"/>
    <w:rsid w:val="00AE714C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C026B0"/>
    <w:rsid w:val="00C02BF7"/>
    <w:rsid w:val="00C03E7E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79D7"/>
    <w:rsid w:val="00C45126"/>
    <w:rsid w:val="00C45CC9"/>
    <w:rsid w:val="00C4646E"/>
    <w:rsid w:val="00C55B3D"/>
    <w:rsid w:val="00C61456"/>
    <w:rsid w:val="00C61B85"/>
    <w:rsid w:val="00C63969"/>
    <w:rsid w:val="00C66779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51D5"/>
    <w:rsid w:val="00CD7533"/>
    <w:rsid w:val="00CE57E5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60ECD"/>
    <w:rsid w:val="00D62482"/>
    <w:rsid w:val="00D64B9B"/>
    <w:rsid w:val="00D71792"/>
    <w:rsid w:val="00D770A2"/>
    <w:rsid w:val="00D8127D"/>
    <w:rsid w:val="00D81461"/>
    <w:rsid w:val="00D83B0C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179B"/>
    <w:rsid w:val="00DE1D5F"/>
    <w:rsid w:val="00DE1EDA"/>
    <w:rsid w:val="00DE45CC"/>
    <w:rsid w:val="00DF1D24"/>
    <w:rsid w:val="00DF401B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5CCA"/>
    <w:rsid w:val="00E47BA9"/>
    <w:rsid w:val="00E5121D"/>
    <w:rsid w:val="00E544ED"/>
    <w:rsid w:val="00E55DB8"/>
    <w:rsid w:val="00E607D8"/>
    <w:rsid w:val="00E60DFD"/>
    <w:rsid w:val="00E64414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C428E"/>
    <w:rsid w:val="00EC52B3"/>
    <w:rsid w:val="00ED05CB"/>
    <w:rsid w:val="00ED0650"/>
    <w:rsid w:val="00ED2C04"/>
    <w:rsid w:val="00ED2E2C"/>
    <w:rsid w:val="00ED7449"/>
    <w:rsid w:val="00EE647E"/>
    <w:rsid w:val="00EF03EF"/>
    <w:rsid w:val="00EF089A"/>
    <w:rsid w:val="00EF3253"/>
    <w:rsid w:val="00EF472E"/>
    <w:rsid w:val="00EF5975"/>
    <w:rsid w:val="00EF5EC8"/>
    <w:rsid w:val="00EF73DB"/>
    <w:rsid w:val="00F04F57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715E"/>
    <w:rsid w:val="00F36868"/>
    <w:rsid w:val="00F36DC4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7AFD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7670"/>
    <w:rsid w:val="00FE37A0"/>
    <w:rsid w:val="00FE4603"/>
    <w:rsid w:val="00FE4C5B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1F6374226A034E2F92D1E913F2D71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D3C79-840F-4232-AAA2-9B29DD8A9950}"/>
      </w:docPartPr>
      <w:docPartBody>
        <w:p w:rsidR="009B2169" w:rsidRDefault="00BA2169">
          <w:pPr>
            <w:pStyle w:val="1F6374226A034E2F92D1E913F2D7162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E3B31C343CF4462B78D69BFFC8B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29D-3497-4538-954E-2A21F6AC7B98}"/>
      </w:docPartPr>
      <w:docPartBody>
        <w:p w:rsidR="009B2169" w:rsidRDefault="00BA2169">
          <w:pPr>
            <w:pStyle w:val="6E3B31C343CF4462B78D69BFFC8BC407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CC9A4926B431418B9DB336FF199A2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1DAC-C3D4-4A95-8B9D-A9EB6F308273}"/>
      </w:docPartPr>
      <w:docPartBody>
        <w:p w:rsidR="009B2169" w:rsidRDefault="00BA2169">
          <w:pPr>
            <w:pStyle w:val="CC9A4926B431418B9DB336FF199A2A0A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E53848B37464640BE41CBD6A40C36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C1F96C2-A64F-4982-9AAD-E92D807D22CA}"/>
      </w:docPartPr>
      <w:docPartBody>
        <w:p w:rsidR="005046A5" w:rsidRDefault="00BA2169">
          <w:pPr>
            <w:pStyle w:val="2E53848B37464640BE41CBD6A40C3687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334775"/>
    <w:rsid w:val="005046A5"/>
    <w:rsid w:val="006E6145"/>
    <w:rsid w:val="009B2169"/>
    <w:rsid w:val="009B51A8"/>
    <w:rsid w:val="00B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14FDEA5A34DEDB812626AE2E43E3C">
    <w:name w:val="A5514FDEA5A34DEDB812626AE2E43E3C"/>
    <w:rsid w:val="005046A5"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1F6374226A034E2F92D1E913F2D71622">
    <w:name w:val="1F6374226A034E2F92D1E913F2D71622"/>
  </w:style>
  <w:style w:type="paragraph" w:customStyle="1" w:styleId="6E3B31C343CF4462B78D69BFFC8BC407">
    <w:name w:val="6E3B31C343CF4462B78D69BFFC8BC407"/>
  </w:style>
  <w:style w:type="paragraph" w:customStyle="1" w:styleId="9B920E516D57495ABB4B7F56E0A4BD60">
    <w:name w:val="9B920E516D57495ABB4B7F56E0A4BD60"/>
  </w:style>
  <w:style w:type="paragraph" w:customStyle="1" w:styleId="CC9A4926B431418B9DB336FF199A2A0A">
    <w:name w:val="CC9A4926B431418B9DB336FF199A2A0A"/>
  </w:style>
  <w:style w:type="paragraph" w:customStyle="1" w:styleId="9231592EA7E1464E8B2D8D7E26B2352A">
    <w:name w:val="9231592EA7E1464E8B2D8D7E26B2352A"/>
    <w:rsid w:val="006E6145"/>
  </w:style>
  <w:style w:type="paragraph" w:customStyle="1" w:styleId="2E53848B37464640BE41CBD6A40C3687">
    <w:name w:val="2E53848B37464640BE41CBD6A40C3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2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61</TotalTime>
  <Pages>12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5</cp:revision>
  <dcterms:created xsi:type="dcterms:W3CDTF">2023-02-10T16:26:00Z</dcterms:created>
  <dcterms:modified xsi:type="dcterms:W3CDTF">2023-02-12T19:08:00Z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